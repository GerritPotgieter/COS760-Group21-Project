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B89" w:rsidRPr="00E729D5" w:rsidRDefault="006E0B89" w:rsidP="006E0B89">
      <w:pPr>
        <w:jc w:val="center"/>
        <w:rPr>
          <w:lang w:val="en-ZA"/>
        </w:rPr>
      </w:pPr>
    </w:p>
    <w:p w:rsidR="001967FB" w:rsidRPr="00E729D5" w:rsidRDefault="000E0A24" w:rsidP="006E0B89">
      <w:pPr>
        <w:jc w:val="center"/>
        <w:rPr>
          <w:lang w:val="en-ZA"/>
        </w:rPr>
      </w:pPr>
      <w:r>
        <w:rPr>
          <w:noProof/>
          <w:lang w:val="en-ZA" w:eastAsia="en-Z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3268980</wp:posOffset>
            </wp:positionH>
            <wp:positionV relativeFrom="paragraph">
              <wp:posOffset>82550</wp:posOffset>
            </wp:positionV>
            <wp:extent cx="2161540" cy="323850"/>
            <wp:effectExtent l="0" t="0" r="0" b="0"/>
            <wp:wrapNone/>
            <wp:docPr id="2" name="Picture 2" descr="CTexT-Logo_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TexT-Logo_Pri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F3A" w:rsidRPr="00E729D5" w:rsidRDefault="00B45F3A" w:rsidP="00C24044">
      <w:pPr>
        <w:rPr>
          <w:lang w:val="en-ZA"/>
        </w:rPr>
      </w:pPr>
    </w:p>
    <w:p w:rsidR="00D008EE" w:rsidRPr="00E729D5" w:rsidRDefault="00D008EE" w:rsidP="00C24044">
      <w:pPr>
        <w:rPr>
          <w:lang w:val="en-ZA"/>
        </w:rPr>
      </w:pPr>
    </w:p>
    <w:p w:rsidR="001F273E" w:rsidRPr="00E729D5" w:rsidRDefault="001F273E" w:rsidP="00A22308">
      <w:pPr>
        <w:jc w:val="center"/>
        <w:rPr>
          <w:color w:val="003366"/>
          <w:sz w:val="28"/>
          <w:szCs w:val="28"/>
          <w:lang w:val="en-ZA"/>
        </w:rPr>
      </w:pPr>
    </w:p>
    <w:p w:rsidR="001F273E" w:rsidRPr="00E729D5" w:rsidRDefault="001F273E" w:rsidP="00A22308">
      <w:pPr>
        <w:jc w:val="center"/>
        <w:rPr>
          <w:color w:val="003366"/>
          <w:sz w:val="28"/>
          <w:szCs w:val="28"/>
          <w:lang w:val="en-ZA"/>
        </w:rPr>
      </w:pPr>
    </w:p>
    <w:p w:rsidR="001F273E" w:rsidRPr="00E729D5" w:rsidRDefault="001F273E" w:rsidP="00A22308">
      <w:pPr>
        <w:jc w:val="center"/>
        <w:rPr>
          <w:color w:val="003366"/>
          <w:sz w:val="28"/>
          <w:szCs w:val="28"/>
          <w:lang w:val="en-ZA"/>
        </w:rPr>
      </w:pPr>
    </w:p>
    <w:p w:rsidR="001F273E" w:rsidRPr="00E729D5" w:rsidRDefault="001F273E" w:rsidP="00A22308">
      <w:pPr>
        <w:jc w:val="center"/>
        <w:rPr>
          <w:color w:val="003366"/>
          <w:sz w:val="28"/>
          <w:szCs w:val="28"/>
          <w:lang w:val="en-ZA"/>
        </w:rPr>
      </w:pPr>
    </w:p>
    <w:p w:rsidR="004F141F" w:rsidRPr="00E729D5" w:rsidRDefault="009B6AD1" w:rsidP="00A22308">
      <w:pPr>
        <w:jc w:val="center"/>
        <w:rPr>
          <w:color w:val="003366"/>
          <w:sz w:val="28"/>
          <w:szCs w:val="28"/>
          <w:lang w:val="en-ZA"/>
        </w:rPr>
      </w:pPr>
      <w:r w:rsidRPr="00E729D5">
        <w:rPr>
          <w:color w:val="003366"/>
          <w:sz w:val="28"/>
          <w:szCs w:val="28"/>
          <w:lang w:val="en-ZA"/>
        </w:rPr>
        <w:fldChar w:fldCharType="begin"/>
      </w:r>
      <w:r w:rsidRPr="00E729D5">
        <w:rPr>
          <w:color w:val="003366"/>
          <w:sz w:val="28"/>
          <w:szCs w:val="28"/>
          <w:lang w:val="en-ZA"/>
        </w:rPr>
        <w:instrText xml:space="preserve"> ASK  DocType "Enter Document Type:" \d "</w:instrText>
      </w:r>
      <w:r w:rsidR="00A22308" w:rsidRPr="00E729D5">
        <w:rPr>
          <w:color w:val="003366"/>
          <w:sz w:val="28"/>
          <w:szCs w:val="28"/>
          <w:lang w:val="en-ZA"/>
        </w:rPr>
        <w:instrText>General Report</w:instrText>
      </w:r>
    </w:p>
    <w:p w:rsidR="004F141F" w:rsidRPr="00E729D5" w:rsidRDefault="00A22308" w:rsidP="00A22308">
      <w:pPr>
        <w:jc w:val="center"/>
        <w:rPr>
          <w:color w:val="003366"/>
          <w:sz w:val="28"/>
          <w:szCs w:val="28"/>
          <w:lang w:val="en-ZA"/>
        </w:rPr>
      </w:pPr>
      <w:r w:rsidRPr="00E729D5">
        <w:rPr>
          <w:color w:val="003366"/>
          <w:sz w:val="28"/>
          <w:szCs w:val="28"/>
          <w:lang w:val="en-ZA"/>
        </w:rPr>
        <w:instrText xml:space="preserve">Technical Report  </w:instrText>
      </w:r>
    </w:p>
    <w:p w:rsidR="004F141F" w:rsidRPr="00E729D5" w:rsidRDefault="00A22308" w:rsidP="00A22308">
      <w:pPr>
        <w:jc w:val="center"/>
        <w:rPr>
          <w:color w:val="003366"/>
          <w:sz w:val="28"/>
          <w:szCs w:val="28"/>
          <w:lang w:val="en-ZA"/>
        </w:rPr>
      </w:pPr>
      <w:r w:rsidRPr="00E729D5">
        <w:rPr>
          <w:color w:val="003366"/>
          <w:sz w:val="28"/>
          <w:szCs w:val="28"/>
          <w:lang w:val="en-ZA"/>
        </w:rPr>
        <w:instrText>Project Proposal</w:instrText>
      </w:r>
    </w:p>
    <w:p w:rsidR="004F141F" w:rsidRPr="00E729D5" w:rsidRDefault="00A22308" w:rsidP="00A22308">
      <w:pPr>
        <w:jc w:val="center"/>
        <w:rPr>
          <w:color w:val="003366"/>
          <w:sz w:val="28"/>
          <w:szCs w:val="28"/>
          <w:lang w:val="en-ZA"/>
        </w:rPr>
      </w:pPr>
      <w:r w:rsidRPr="00E729D5">
        <w:rPr>
          <w:color w:val="003366"/>
          <w:sz w:val="28"/>
          <w:szCs w:val="28"/>
          <w:lang w:val="en-ZA"/>
        </w:rPr>
        <w:instrText>Sponsorship Proposal</w:instrText>
      </w:r>
    </w:p>
    <w:p w:rsidR="004F141F" w:rsidRPr="00E729D5" w:rsidRDefault="00A22308" w:rsidP="00A22308">
      <w:pPr>
        <w:jc w:val="center"/>
        <w:rPr>
          <w:color w:val="003366"/>
          <w:sz w:val="28"/>
          <w:szCs w:val="28"/>
          <w:lang w:val="en-ZA"/>
        </w:rPr>
      </w:pPr>
      <w:r w:rsidRPr="00E729D5">
        <w:rPr>
          <w:color w:val="003366"/>
          <w:sz w:val="28"/>
          <w:szCs w:val="28"/>
          <w:lang w:val="en-ZA"/>
        </w:rPr>
        <w:instrText>Planning Document</w:instrText>
      </w:r>
    </w:p>
    <w:p w:rsidR="004F141F" w:rsidRPr="00E729D5" w:rsidRDefault="00A22308" w:rsidP="00A22308">
      <w:pPr>
        <w:jc w:val="center"/>
        <w:rPr>
          <w:color w:val="003366"/>
          <w:sz w:val="28"/>
          <w:szCs w:val="28"/>
          <w:lang w:val="en-ZA"/>
        </w:rPr>
      </w:pPr>
      <w:r w:rsidRPr="00E729D5">
        <w:rPr>
          <w:color w:val="003366"/>
          <w:sz w:val="28"/>
          <w:szCs w:val="28"/>
          <w:lang w:val="en-ZA"/>
        </w:rPr>
        <w:instrText>Chapter</w:instrText>
      </w:r>
    </w:p>
    <w:p w:rsidR="004F141F" w:rsidRPr="00E729D5" w:rsidRDefault="00A22308" w:rsidP="00A22308">
      <w:pPr>
        <w:jc w:val="center"/>
        <w:rPr>
          <w:color w:val="003366"/>
          <w:sz w:val="28"/>
          <w:szCs w:val="28"/>
          <w:lang w:val="en-ZA"/>
        </w:rPr>
      </w:pPr>
      <w:r w:rsidRPr="00E729D5">
        <w:rPr>
          <w:color w:val="003366"/>
          <w:sz w:val="28"/>
          <w:szCs w:val="28"/>
          <w:lang w:val="en-ZA"/>
        </w:rPr>
        <w:instrText>Article</w:instrText>
      </w:r>
    </w:p>
    <w:p w:rsidR="004F141F" w:rsidRPr="00E729D5" w:rsidRDefault="00A22308" w:rsidP="00A22308">
      <w:pPr>
        <w:jc w:val="center"/>
        <w:rPr>
          <w:color w:val="003366"/>
          <w:sz w:val="28"/>
          <w:szCs w:val="28"/>
          <w:lang w:val="en-ZA"/>
        </w:rPr>
      </w:pPr>
      <w:r w:rsidRPr="00E729D5">
        <w:rPr>
          <w:color w:val="003366"/>
          <w:sz w:val="28"/>
          <w:szCs w:val="28"/>
          <w:lang w:val="en-ZA"/>
        </w:rPr>
        <w:instrText>Press Release</w:instrText>
      </w:r>
    </w:p>
    <w:p w:rsidR="004F141F" w:rsidRPr="00E729D5" w:rsidRDefault="00A22308" w:rsidP="00A22308">
      <w:pPr>
        <w:jc w:val="center"/>
        <w:rPr>
          <w:color w:val="003366"/>
          <w:sz w:val="28"/>
          <w:szCs w:val="28"/>
          <w:lang w:val="en-ZA"/>
        </w:rPr>
      </w:pPr>
      <w:r w:rsidRPr="00E729D5">
        <w:rPr>
          <w:color w:val="003366"/>
          <w:sz w:val="28"/>
          <w:szCs w:val="28"/>
          <w:lang w:val="en-ZA"/>
        </w:rPr>
        <w:instrText>Memorandum</w:instrText>
      </w:r>
    </w:p>
    <w:p w:rsidR="004F141F" w:rsidRPr="00E729D5" w:rsidRDefault="00A22308" w:rsidP="00A22308">
      <w:pPr>
        <w:jc w:val="center"/>
        <w:rPr>
          <w:color w:val="003366"/>
          <w:sz w:val="28"/>
          <w:szCs w:val="28"/>
          <w:lang w:val="en-ZA"/>
        </w:rPr>
      </w:pPr>
      <w:r w:rsidRPr="00E729D5">
        <w:rPr>
          <w:color w:val="003366"/>
          <w:sz w:val="28"/>
          <w:szCs w:val="28"/>
          <w:lang w:val="en-ZA"/>
        </w:rPr>
        <w:instrText>Other</w:instrText>
      </w:r>
    </w:p>
    <w:p w:rsidR="004F141F" w:rsidRPr="00E729D5" w:rsidRDefault="00A22308" w:rsidP="00A22308">
      <w:pPr>
        <w:jc w:val="center"/>
        <w:rPr>
          <w:color w:val="003366"/>
          <w:sz w:val="28"/>
          <w:szCs w:val="28"/>
          <w:lang w:val="en-ZA"/>
        </w:rPr>
      </w:pPr>
      <w:r w:rsidRPr="00E729D5">
        <w:rPr>
          <w:color w:val="003366"/>
          <w:sz w:val="28"/>
          <w:szCs w:val="28"/>
          <w:lang w:val="en-ZA"/>
        </w:rPr>
        <w:instrText>Specs Doc</w:instrText>
      </w:r>
    </w:p>
    <w:p w:rsidR="004F141F" w:rsidRPr="00E729D5" w:rsidRDefault="00A22308" w:rsidP="00A22308">
      <w:pPr>
        <w:jc w:val="center"/>
        <w:rPr>
          <w:color w:val="003366"/>
          <w:sz w:val="28"/>
          <w:szCs w:val="28"/>
          <w:lang w:val="en-ZA"/>
        </w:rPr>
      </w:pPr>
      <w:r w:rsidRPr="00E729D5">
        <w:rPr>
          <w:color w:val="003366"/>
          <w:sz w:val="28"/>
          <w:szCs w:val="28"/>
          <w:lang w:val="en-ZA"/>
        </w:rPr>
        <w:instrText>Protocol</w:instrText>
      </w:r>
    </w:p>
    <w:p w:rsidR="00D01B10" w:rsidRPr="00E729D5" w:rsidRDefault="00A22308" w:rsidP="00F20A43">
      <w:pPr>
        <w:jc w:val="center"/>
        <w:rPr>
          <w:lang w:val="en-ZA"/>
        </w:rPr>
      </w:pPr>
      <w:r w:rsidRPr="00E729D5">
        <w:rPr>
          <w:color w:val="003366"/>
          <w:sz w:val="28"/>
          <w:szCs w:val="28"/>
          <w:lang w:val="en-ZA"/>
        </w:rPr>
        <w:instrText>Progress Report</w:instrText>
      </w:r>
      <w:r w:rsidR="009B6AD1" w:rsidRPr="00E729D5">
        <w:rPr>
          <w:color w:val="003366"/>
          <w:sz w:val="28"/>
          <w:szCs w:val="28"/>
          <w:lang w:val="en-ZA"/>
        </w:rPr>
        <w:instrText xml:space="preserve">"  \* MERGEFORMAT </w:instrText>
      </w:r>
      <w:r w:rsidR="009B6AD1" w:rsidRPr="00E729D5">
        <w:rPr>
          <w:color w:val="003366"/>
          <w:sz w:val="28"/>
          <w:szCs w:val="28"/>
          <w:lang w:val="en-ZA"/>
        </w:rPr>
        <w:fldChar w:fldCharType="separate"/>
      </w:r>
      <w:bookmarkStart w:id="0" w:name="DocType"/>
      <w:r w:rsidR="00D842C7" w:rsidRPr="00E729D5">
        <w:rPr>
          <w:color w:val="003366"/>
          <w:sz w:val="28"/>
          <w:szCs w:val="28"/>
          <w:lang w:val="en-ZA"/>
        </w:rPr>
        <w:t>Procedure</w:t>
      </w:r>
      <w:bookmarkEnd w:id="0"/>
      <w:r w:rsidR="009B6AD1" w:rsidRPr="00E729D5">
        <w:rPr>
          <w:color w:val="003366"/>
          <w:sz w:val="28"/>
          <w:szCs w:val="28"/>
          <w:lang w:val="en-ZA"/>
        </w:rPr>
        <w:fldChar w:fldCharType="end"/>
      </w:r>
      <w:r w:rsidR="002C2561" w:rsidRPr="00E729D5">
        <w:rPr>
          <w:color w:val="003366"/>
          <w:sz w:val="28"/>
          <w:szCs w:val="28"/>
          <w:lang w:val="en-ZA"/>
        </w:rPr>
        <w:t>Protocol</w:t>
      </w:r>
    </w:p>
    <w:p w:rsidR="00D01B10" w:rsidRPr="00E729D5" w:rsidRDefault="00D01B10">
      <w:pPr>
        <w:rPr>
          <w:lang w:val="en-ZA"/>
        </w:rPr>
      </w:pPr>
    </w:p>
    <w:p w:rsidR="00D01B10" w:rsidRPr="00E729D5" w:rsidRDefault="00D01B10">
      <w:pPr>
        <w:rPr>
          <w:lang w:val="en-ZA"/>
        </w:rPr>
      </w:pPr>
    </w:p>
    <w:p w:rsidR="00D01B10" w:rsidRPr="00E729D5" w:rsidRDefault="00D01B10">
      <w:pPr>
        <w:rPr>
          <w:lang w:val="en-ZA"/>
        </w:rPr>
      </w:pPr>
    </w:p>
    <w:p w:rsidR="00D01B10" w:rsidRPr="00E729D5" w:rsidRDefault="00D01B10">
      <w:pPr>
        <w:rPr>
          <w:lang w:val="en-ZA"/>
        </w:rPr>
      </w:pPr>
    </w:p>
    <w:p w:rsidR="00D01B10" w:rsidRPr="00E729D5" w:rsidRDefault="00D01B10" w:rsidP="00D01B10">
      <w:pPr>
        <w:pBdr>
          <w:top w:val="thinThickSmallGap" w:sz="24" w:space="1" w:color="003366"/>
          <w:left w:val="thinThickSmallGap" w:sz="24" w:space="4" w:color="003366"/>
          <w:bottom w:val="thickThinSmallGap" w:sz="24" w:space="1" w:color="003366"/>
          <w:right w:val="thickThinSmallGap" w:sz="24" w:space="4" w:color="003366"/>
        </w:pBdr>
        <w:jc w:val="center"/>
        <w:rPr>
          <w:rFonts w:ascii="Verdana" w:hAnsi="Verdana"/>
          <w:b/>
          <w:sz w:val="32"/>
          <w:szCs w:val="32"/>
          <w:lang w:val="en-ZA"/>
        </w:rPr>
      </w:pPr>
    </w:p>
    <w:p w:rsidR="00D01B10" w:rsidRPr="00E729D5" w:rsidRDefault="00D01B10" w:rsidP="00D01B10">
      <w:pPr>
        <w:pBdr>
          <w:top w:val="thinThickSmallGap" w:sz="24" w:space="1" w:color="003366"/>
          <w:left w:val="thinThickSmallGap" w:sz="24" w:space="4" w:color="003366"/>
          <w:bottom w:val="thickThinSmallGap" w:sz="24" w:space="1" w:color="003366"/>
          <w:right w:val="thickThinSmallGap" w:sz="24" w:space="4" w:color="003366"/>
        </w:pBdr>
        <w:jc w:val="center"/>
        <w:rPr>
          <w:rFonts w:ascii="Verdana" w:hAnsi="Verdana"/>
          <w:b/>
          <w:sz w:val="32"/>
          <w:szCs w:val="32"/>
          <w:lang w:val="en-ZA"/>
        </w:rPr>
      </w:pPr>
    </w:p>
    <w:bookmarkStart w:id="1" w:name="OLE_LINK1"/>
    <w:p w:rsidR="00C24044" w:rsidRPr="00E729D5" w:rsidRDefault="00D25C81" w:rsidP="00D01B10">
      <w:pPr>
        <w:pBdr>
          <w:top w:val="thinThickSmallGap" w:sz="24" w:space="1" w:color="003366"/>
          <w:left w:val="thinThickSmallGap" w:sz="24" w:space="4" w:color="003366"/>
          <w:bottom w:val="thickThinSmallGap" w:sz="24" w:space="1" w:color="003366"/>
          <w:right w:val="thickThinSmallGap" w:sz="24" w:space="4" w:color="003366"/>
        </w:pBdr>
        <w:jc w:val="center"/>
        <w:rPr>
          <w:rFonts w:cs="Arial"/>
          <w:b/>
          <w:color w:val="003366"/>
          <w:sz w:val="36"/>
          <w:szCs w:val="36"/>
          <w:lang w:val="en-ZA"/>
        </w:rPr>
      </w:pPr>
      <w:r w:rsidRPr="00E729D5">
        <w:rPr>
          <w:rFonts w:cs="Arial"/>
          <w:b/>
          <w:color w:val="003366"/>
          <w:sz w:val="36"/>
          <w:szCs w:val="36"/>
          <w:lang w:val="en-ZA"/>
        </w:rPr>
        <w:fldChar w:fldCharType="begin"/>
      </w:r>
      <w:r w:rsidRPr="00E729D5">
        <w:rPr>
          <w:rFonts w:cs="Arial"/>
          <w:b/>
          <w:color w:val="003366"/>
          <w:sz w:val="36"/>
          <w:szCs w:val="36"/>
          <w:lang w:val="en-ZA"/>
        </w:rPr>
        <w:instrText xml:space="preserve"> ASK  DocTitle "Enter Document Title:" \d "Title of Document"  \* MERGEFORMAT </w:instrText>
      </w:r>
      <w:r w:rsidRPr="00E729D5">
        <w:rPr>
          <w:rFonts w:cs="Arial"/>
          <w:b/>
          <w:color w:val="003366"/>
          <w:sz w:val="36"/>
          <w:szCs w:val="36"/>
          <w:lang w:val="en-ZA"/>
        </w:rPr>
        <w:fldChar w:fldCharType="separate"/>
      </w:r>
      <w:bookmarkStart w:id="2" w:name="DocTitle"/>
      <w:r w:rsidR="00DF47AB" w:rsidRPr="00E729D5">
        <w:rPr>
          <w:rFonts w:cs="Arial"/>
          <w:b/>
          <w:color w:val="003366"/>
          <w:sz w:val="36"/>
          <w:szCs w:val="36"/>
          <w:lang w:val="en-ZA"/>
        </w:rPr>
        <w:t>Protocol: Morphological Analysis (isiZulu)</w:t>
      </w:r>
      <w:bookmarkEnd w:id="2"/>
      <w:r w:rsidRPr="00E729D5">
        <w:rPr>
          <w:rFonts w:cs="Arial"/>
          <w:b/>
          <w:color w:val="003366"/>
          <w:sz w:val="36"/>
          <w:szCs w:val="36"/>
          <w:lang w:val="en-ZA"/>
        </w:rPr>
        <w:fldChar w:fldCharType="end"/>
      </w:r>
      <w:r w:rsidR="00DF47AB" w:rsidRPr="00E729D5">
        <w:rPr>
          <w:rFonts w:cs="Arial"/>
          <w:b/>
          <w:color w:val="003366"/>
          <w:sz w:val="36"/>
          <w:szCs w:val="36"/>
          <w:lang w:val="en-ZA"/>
        </w:rPr>
        <w:t xml:space="preserve">Morphological Analysis </w:t>
      </w:r>
      <w:r w:rsidR="00F55005">
        <w:rPr>
          <w:rFonts w:cs="Arial"/>
          <w:b/>
          <w:color w:val="003366"/>
          <w:sz w:val="36"/>
          <w:szCs w:val="36"/>
          <w:lang w:val="en-ZA"/>
        </w:rPr>
        <w:t>Tagset</w:t>
      </w:r>
    </w:p>
    <w:bookmarkEnd w:id="1"/>
    <w:p w:rsidR="00C24044" w:rsidRPr="00E729D5" w:rsidRDefault="00C24044" w:rsidP="00D01B10">
      <w:pPr>
        <w:pBdr>
          <w:top w:val="thinThickSmallGap" w:sz="24" w:space="1" w:color="003366"/>
          <w:left w:val="thinThickSmallGap" w:sz="24" w:space="4" w:color="003366"/>
          <w:bottom w:val="thickThinSmallGap" w:sz="24" w:space="1" w:color="003366"/>
          <w:right w:val="thickThinSmallGap" w:sz="24" w:space="4" w:color="003366"/>
        </w:pBdr>
        <w:jc w:val="center"/>
        <w:rPr>
          <w:rFonts w:cs="Arial"/>
          <w:b/>
          <w:color w:val="003366"/>
          <w:sz w:val="36"/>
          <w:szCs w:val="36"/>
          <w:lang w:val="en-ZA"/>
        </w:rPr>
      </w:pPr>
    </w:p>
    <w:p w:rsidR="00C24044" w:rsidRPr="00E729D5" w:rsidRDefault="00C24044" w:rsidP="00D01B10">
      <w:pPr>
        <w:pBdr>
          <w:top w:val="thinThickSmallGap" w:sz="24" w:space="1" w:color="003366"/>
          <w:left w:val="thinThickSmallGap" w:sz="24" w:space="4" w:color="003366"/>
          <w:bottom w:val="thickThinSmallGap" w:sz="24" w:space="1" w:color="003366"/>
          <w:right w:val="thickThinSmallGap" w:sz="24" w:space="4" w:color="003366"/>
        </w:pBdr>
        <w:jc w:val="center"/>
        <w:rPr>
          <w:rFonts w:cs="Arial"/>
          <w:b/>
          <w:color w:val="003366"/>
          <w:sz w:val="36"/>
          <w:szCs w:val="36"/>
          <w:lang w:val="en-ZA"/>
        </w:rPr>
      </w:pPr>
    </w:p>
    <w:p w:rsidR="00C24044" w:rsidRPr="00E729D5" w:rsidRDefault="00903DC9" w:rsidP="00C24044">
      <w:pPr>
        <w:pBdr>
          <w:top w:val="thinThickSmallGap" w:sz="24" w:space="1" w:color="003366"/>
          <w:left w:val="thinThickSmallGap" w:sz="24" w:space="4" w:color="003366"/>
          <w:bottom w:val="thickThinSmallGap" w:sz="24" w:space="1" w:color="003366"/>
          <w:right w:val="thickThinSmallGap" w:sz="24" w:space="4" w:color="003366"/>
        </w:pBdr>
        <w:jc w:val="center"/>
        <w:rPr>
          <w:rFonts w:cs="Arial"/>
          <w:b/>
          <w:color w:val="003366"/>
          <w:sz w:val="36"/>
          <w:szCs w:val="36"/>
          <w:lang w:val="en-ZA"/>
        </w:rPr>
      </w:pPr>
      <w:r w:rsidRPr="00E729D5">
        <w:rPr>
          <w:rFonts w:cs="Arial"/>
          <w:b/>
          <w:color w:val="003366"/>
          <w:sz w:val="36"/>
          <w:szCs w:val="36"/>
          <w:lang w:val="en-ZA"/>
        </w:rPr>
        <w:fldChar w:fldCharType="begin"/>
      </w:r>
      <w:r w:rsidRPr="00E729D5">
        <w:rPr>
          <w:rFonts w:cs="Arial"/>
          <w:b/>
          <w:color w:val="003366"/>
          <w:sz w:val="36"/>
          <w:szCs w:val="36"/>
          <w:lang w:val="en-ZA"/>
        </w:rPr>
        <w:instrText xml:space="preserve"> ASK  DocVersion "Enter Document Version:" \d X.Y.Z  \* MERGEFORMAT </w:instrText>
      </w:r>
      <w:r w:rsidRPr="00E729D5">
        <w:rPr>
          <w:rFonts w:cs="Arial"/>
          <w:b/>
          <w:color w:val="003366"/>
          <w:sz w:val="36"/>
          <w:szCs w:val="36"/>
          <w:lang w:val="en-ZA"/>
        </w:rPr>
        <w:fldChar w:fldCharType="separate"/>
      </w:r>
      <w:bookmarkStart w:id="3" w:name="DocVersion"/>
      <w:r w:rsidRPr="00E729D5">
        <w:rPr>
          <w:rFonts w:cs="Arial"/>
          <w:b/>
          <w:color w:val="003366"/>
          <w:sz w:val="36"/>
          <w:szCs w:val="36"/>
          <w:lang w:val="en-ZA"/>
        </w:rPr>
        <w:t>X.Y.Z</w:t>
      </w:r>
      <w:bookmarkEnd w:id="3"/>
      <w:r w:rsidRPr="00E729D5">
        <w:rPr>
          <w:rFonts w:cs="Arial"/>
          <w:b/>
          <w:color w:val="003366"/>
          <w:sz w:val="36"/>
          <w:szCs w:val="36"/>
          <w:lang w:val="en-ZA"/>
        </w:rPr>
        <w:fldChar w:fldCharType="end"/>
      </w:r>
      <w:r w:rsidRPr="00E729D5">
        <w:rPr>
          <w:rFonts w:cs="Arial"/>
          <w:b/>
          <w:color w:val="003366"/>
          <w:sz w:val="36"/>
          <w:szCs w:val="36"/>
          <w:lang w:val="en-ZA"/>
        </w:rPr>
        <w:fldChar w:fldCharType="begin"/>
      </w:r>
      <w:r w:rsidRPr="00E729D5">
        <w:rPr>
          <w:rFonts w:cs="Arial"/>
          <w:b/>
          <w:color w:val="003366"/>
          <w:sz w:val="36"/>
          <w:szCs w:val="36"/>
          <w:lang w:val="en-ZA"/>
        </w:rPr>
        <w:instrText xml:space="preserve"> REF  DocVersion  \* </w:instrText>
      </w:r>
      <w:r w:rsidR="00E44829" w:rsidRPr="00E729D5">
        <w:rPr>
          <w:rFonts w:cs="Arial"/>
          <w:b/>
          <w:bCs/>
          <w:color w:val="555555"/>
          <w:sz w:val="36"/>
          <w:szCs w:val="36"/>
          <w:lang w:val="en-ZA"/>
        </w:rPr>
        <w:instrText>Charformat</w:instrText>
      </w:r>
      <w:r w:rsidR="00E44829" w:rsidRPr="00E729D5">
        <w:rPr>
          <w:rFonts w:cs="Arial"/>
          <w:color w:val="555555"/>
          <w:sz w:val="18"/>
          <w:szCs w:val="18"/>
          <w:lang w:val="en-ZA"/>
        </w:rPr>
        <w:instrText>  </w:instrText>
      </w:r>
      <w:r w:rsidR="00E44829" w:rsidRPr="00E729D5">
        <w:rPr>
          <w:color w:val="003366"/>
          <w:sz w:val="22"/>
          <w:lang w:val="en-ZA"/>
        </w:rPr>
        <w:instrText xml:space="preserve"> </w:instrText>
      </w:r>
      <w:r w:rsidRPr="00E729D5">
        <w:rPr>
          <w:rFonts w:cs="Arial"/>
          <w:b/>
          <w:color w:val="003366"/>
          <w:sz w:val="36"/>
          <w:szCs w:val="36"/>
          <w:lang w:val="en-ZA"/>
        </w:rPr>
        <w:fldChar w:fldCharType="separate"/>
      </w:r>
      <w:r w:rsidR="00DF47AB" w:rsidRPr="00E729D5">
        <w:rPr>
          <w:rFonts w:cs="Arial"/>
          <w:b/>
          <w:color w:val="003366"/>
          <w:sz w:val="36"/>
          <w:szCs w:val="36"/>
          <w:lang w:val="en-ZA"/>
        </w:rPr>
        <w:t>1.0.</w:t>
      </w:r>
      <w:r w:rsidRPr="00E729D5">
        <w:rPr>
          <w:rFonts w:cs="Arial"/>
          <w:b/>
          <w:color w:val="003366"/>
          <w:sz w:val="36"/>
          <w:szCs w:val="36"/>
          <w:lang w:val="en-ZA"/>
        </w:rPr>
        <w:fldChar w:fldCharType="end"/>
      </w:r>
      <w:r w:rsidR="00F55005">
        <w:rPr>
          <w:rFonts w:cs="Arial"/>
          <w:b/>
          <w:color w:val="003366"/>
          <w:sz w:val="36"/>
          <w:szCs w:val="36"/>
          <w:lang w:val="en-ZA"/>
        </w:rPr>
        <w:t>0</w:t>
      </w:r>
    </w:p>
    <w:p w:rsidR="00C24044" w:rsidRPr="00E729D5" w:rsidRDefault="00C24044" w:rsidP="00C24044">
      <w:pPr>
        <w:pBdr>
          <w:top w:val="thinThickSmallGap" w:sz="24" w:space="1" w:color="003366"/>
          <w:left w:val="thinThickSmallGap" w:sz="24" w:space="4" w:color="003366"/>
          <w:bottom w:val="thickThinSmallGap" w:sz="24" w:space="1" w:color="003366"/>
          <w:right w:val="thickThinSmallGap" w:sz="24" w:space="4" w:color="003366"/>
        </w:pBdr>
        <w:jc w:val="center"/>
        <w:rPr>
          <w:rFonts w:ascii="Verdana" w:hAnsi="Verdana"/>
          <w:b/>
          <w:color w:val="003366"/>
          <w:sz w:val="36"/>
          <w:szCs w:val="36"/>
          <w:lang w:val="en-ZA"/>
        </w:rPr>
      </w:pPr>
    </w:p>
    <w:p w:rsidR="00C24044" w:rsidRPr="00E729D5" w:rsidRDefault="00C24044" w:rsidP="00C24044">
      <w:pPr>
        <w:pBdr>
          <w:top w:val="thinThickSmallGap" w:sz="24" w:space="1" w:color="003366"/>
          <w:left w:val="thinThickSmallGap" w:sz="24" w:space="4" w:color="003366"/>
          <w:bottom w:val="thickThinSmallGap" w:sz="24" w:space="1" w:color="003366"/>
          <w:right w:val="thickThinSmallGap" w:sz="24" w:space="4" w:color="003366"/>
        </w:pBdr>
        <w:jc w:val="center"/>
        <w:rPr>
          <w:rFonts w:ascii="Verdana" w:hAnsi="Verdana"/>
          <w:b/>
          <w:color w:val="003366"/>
          <w:sz w:val="36"/>
          <w:szCs w:val="36"/>
          <w:lang w:val="en-ZA"/>
        </w:rPr>
      </w:pPr>
    </w:p>
    <w:p w:rsidR="00C24044" w:rsidRPr="00E729D5" w:rsidRDefault="003E09D8" w:rsidP="00C24044">
      <w:pPr>
        <w:pBdr>
          <w:top w:val="thinThickSmallGap" w:sz="24" w:space="1" w:color="003366"/>
          <w:left w:val="thinThickSmallGap" w:sz="24" w:space="4" w:color="003366"/>
          <w:bottom w:val="thickThinSmallGap" w:sz="24" w:space="1" w:color="003366"/>
          <w:right w:val="thickThinSmallGap" w:sz="24" w:space="4" w:color="003366"/>
        </w:pBdr>
        <w:jc w:val="center"/>
        <w:rPr>
          <w:rFonts w:cs="Arial"/>
          <w:b/>
          <w:color w:val="003366"/>
          <w:sz w:val="36"/>
          <w:szCs w:val="36"/>
          <w:lang w:val="en-ZA"/>
        </w:rPr>
      </w:pPr>
      <w:r w:rsidRPr="00E729D5">
        <w:rPr>
          <w:rFonts w:cs="Arial"/>
          <w:b/>
          <w:color w:val="003366"/>
          <w:sz w:val="36"/>
          <w:szCs w:val="36"/>
          <w:lang w:val="en-ZA"/>
        </w:rPr>
        <w:fldChar w:fldCharType="begin"/>
      </w:r>
      <w:r w:rsidRPr="00E729D5">
        <w:rPr>
          <w:rFonts w:cs="Arial"/>
          <w:b/>
          <w:color w:val="003366"/>
          <w:sz w:val="36"/>
          <w:szCs w:val="36"/>
          <w:lang w:val="en-ZA"/>
        </w:rPr>
        <w:instrText xml:space="preserve"> ASK  DocAuthor "Enter Document Author:" \d "Name of Author"  \* MERGEFORMAT </w:instrText>
      </w:r>
      <w:r w:rsidRPr="00E729D5">
        <w:rPr>
          <w:rFonts w:cs="Arial"/>
          <w:b/>
          <w:color w:val="003366"/>
          <w:sz w:val="36"/>
          <w:szCs w:val="36"/>
          <w:lang w:val="en-ZA"/>
        </w:rPr>
        <w:fldChar w:fldCharType="separate"/>
      </w:r>
      <w:bookmarkStart w:id="4" w:name="DocAuthor"/>
      <w:r w:rsidR="00BE6DEC" w:rsidRPr="00E729D5">
        <w:rPr>
          <w:rFonts w:cs="Arial"/>
          <w:b/>
          <w:color w:val="003366"/>
          <w:sz w:val="36"/>
          <w:szCs w:val="36"/>
          <w:lang w:val="en-ZA"/>
        </w:rPr>
        <w:t>Name of Author</w:t>
      </w:r>
      <w:bookmarkEnd w:id="4"/>
      <w:r w:rsidRPr="00E729D5">
        <w:rPr>
          <w:rFonts w:cs="Arial"/>
          <w:b/>
          <w:color w:val="003366"/>
          <w:sz w:val="36"/>
          <w:szCs w:val="36"/>
          <w:lang w:val="en-ZA"/>
        </w:rPr>
        <w:fldChar w:fldCharType="end"/>
      </w:r>
      <w:r w:rsidRPr="00E729D5">
        <w:rPr>
          <w:rFonts w:cs="Arial"/>
          <w:b/>
          <w:color w:val="003366"/>
          <w:sz w:val="36"/>
          <w:szCs w:val="36"/>
          <w:lang w:val="en-ZA"/>
        </w:rPr>
        <w:fldChar w:fldCharType="begin"/>
      </w:r>
      <w:r w:rsidRPr="00E729D5">
        <w:rPr>
          <w:rFonts w:cs="Arial"/>
          <w:b/>
          <w:color w:val="003366"/>
          <w:sz w:val="36"/>
          <w:szCs w:val="36"/>
          <w:lang w:val="en-ZA"/>
        </w:rPr>
        <w:instrText xml:space="preserve"> REF  DocAuthor  \* </w:instrText>
      </w:r>
      <w:r w:rsidR="00E44829" w:rsidRPr="00E729D5">
        <w:rPr>
          <w:rFonts w:cs="Arial"/>
          <w:b/>
          <w:bCs/>
          <w:color w:val="555555"/>
          <w:sz w:val="36"/>
          <w:szCs w:val="36"/>
          <w:lang w:val="en-ZA"/>
        </w:rPr>
        <w:instrText>Charformat</w:instrText>
      </w:r>
      <w:r w:rsidR="00E44829" w:rsidRPr="00E729D5">
        <w:rPr>
          <w:rFonts w:cs="Arial"/>
          <w:color w:val="555555"/>
          <w:sz w:val="18"/>
          <w:szCs w:val="18"/>
          <w:lang w:val="en-ZA"/>
        </w:rPr>
        <w:instrText>  </w:instrText>
      </w:r>
      <w:r w:rsidR="00E44829" w:rsidRPr="00E729D5">
        <w:rPr>
          <w:color w:val="003366"/>
          <w:sz w:val="22"/>
          <w:lang w:val="en-ZA"/>
        </w:rPr>
        <w:instrText xml:space="preserve"> </w:instrText>
      </w:r>
      <w:r w:rsidRPr="00E729D5">
        <w:rPr>
          <w:rFonts w:cs="Arial"/>
          <w:b/>
          <w:color w:val="003366"/>
          <w:sz w:val="36"/>
          <w:szCs w:val="36"/>
          <w:lang w:val="en-ZA"/>
        </w:rPr>
        <w:fldChar w:fldCharType="separate"/>
      </w:r>
      <w:r w:rsidR="00DF47AB" w:rsidRPr="00E729D5">
        <w:rPr>
          <w:rFonts w:cs="Arial"/>
          <w:b/>
          <w:color w:val="003366"/>
          <w:sz w:val="36"/>
          <w:szCs w:val="36"/>
          <w:lang w:val="en-ZA"/>
        </w:rPr>
        <w:t>W. Pienaar</w:t>
      </w:r>
      <w:r w:rsidRPr="00E729D5">
        <w:rPr>
          <w:rFonts w:cs="Arial"/>
          <w:b/>
          <w:color w:val="003366"/>
          <w:sz w:val="36"/>
          <w:szCs w:val="36"/>
          <w:lang w:val="en-ZA"/>
        </w:rPr>
        <w:fldChar w:fldCharType="end"/>
      </w:r>
    </w:p>
    <w:p w:rsidR="00C24044" w:rsidRPr="00E729D5" w:rsidRDefault="00C24044" w:rsidP="00C24044">
      <w:pPr>
        <w:pBdr>
          <w:top w:val="thinThickSmallGap" w:sz="24" w:space="1" w:color="003366"/>
          <w:left w:val="thinThickSmallGap" w:sz="24" w:space="4" w:color="003366"/>
          <w:bottom w:val="thickThinSmallGap" w:sz="24" w:space="1" w:color="003366"/>
          <w:right w:val="thickThinSmallGap" w:sz="24" w:space="4" w:color="003366"/>
        </w:pBdr>
        <w:jc w:val="center"/>
        <w:rPr>
          <w:rFonts w:cs="Arial"/>
          <w:b/>
          <w:color w:val="003366"/>
          <w:sz w:val="36"/>
          <w:szCs w:val="36"/>
          <w:lang w:val="en-ZA"/>
        </w:rPr>
      </w:pPr>
    </w:p>
    <w:p w:rsidR="00C24044" w:rsidRPr="00E729D5" w:rsidRDefault="00C24044" w:rsidP="00D01B10">
      <w:pPr>
        <w:pBdr>
          <w:top w:val="thinThickSmallGap" w:sz="24" w:space="1" w:color="003366"/>
          <w:left w:val="thinThickSmallGap" w:sz="24" w:space="4" w:color="003366"/>
          <w:bottom w:val="thickThinSmallGap" w:sz="24" w:space="1" w:color="003366"/>
          <w:right w:val="thickThinSmallGap" w:sz="24" w:space="4" w:color="003366"/>
        </w:pBdr>
        <w:jc w:val="center"/>
        <w:rPr>
          <w:rFonts w:cs="Arial"/>
          <w:b/>
          <w:sz w:val="36"/>
          <w:szCs w:val="36"/>
          <w:lang w:val="en-ZA"/>
        </w:rPr>
      </w:pPr>
    </w:p>
    <w:p w:rsidR="00D01B10" w:rsidRPr="00E729D5" w:rsidRDefault="00D01B10" w:rsidP="00C24044">
      <w:pPr>
        <w:rPr>
          <w:lang w:val="en-ZA"/>
        </w:rPr>
      </w:pPr>
    </w:p>
    <w:p w:rsidR="00D01B10" w:rsidRPr="00E729D5" w:rsidRDefault="00D01B10" w:rsidP="00C24044">
      <w:pPr>
        <w:jc w:val="center"/>
        <w:rPr>
          <w:rFonts w:ascii="Verdana" w:hAnsi="Verdana"/>
          <w:b/>
          <w:sz w:val="36"/>
          <w:szCs w:val="36"/>
          <w:lang w:val="en-ZA"/>
        </w:rPr>
      </w:pPr>
    </w:p>
    <w:p w:rsidR="00D01B10" w:rsidRPr="00E729D5" w:rsidRDefault="00D01B10" w:rsidP="00C24044">
      <w:pPr>
        <w:jc w:val="center"/>
        <w:rPr>
          <w:rFonts w:ascii="Verdana" w:hAnsi="Verdana"/>
          <w:b/>
          <w:sz w:val="36"/>
          <w:szCs w:val="36"/>
          <w:lang w:val="en-ZA"/>
        </w:rPr>
      </w:pPr>
    </w:p>
    <w:p w:rsidR="00D01B10" w:rsidRPr="00E729D5" w:rsidRDefault="00D01B10" w:rsidP="00C24044">
      <w:pPr>
        <w:jc w:val="center"/>
        <w:rPr>
          <w:rFonts w:ascii="Verdana" w:hAnsi="Verdana"/>
          <w:b/>
          <w:sz w:val="36"/>
          <w:szCs w:val="36"/>
          <w:lang w:val="en-ZA"/>
        </w:rPr>
      </w:pPr>
    </w:p>
    <w:p w:rsidR="00D01B10" w:rsidRPr="00E729D5" w:rsidRDefault="00D01B10" w:rsidP="00C24044">
      <w:pPr>
        <w:jc w:val="center"/>
        <w:rPr>
          <w:rFonts w:ascii="Verdana" w:hAnsi="Verdana"/>
          <w:b/>
          <w:sz w:val="36"/>
          <w:szCs w:val="36"/>
          <w:lang w:val="en-ZA"/>
        </w:rPr>
      </w:pPr>
    </w:p>
    <w:p w:rsidR="00D01B10" w:rsidRPr="00E729D5" w:rsidRDefault="00D01B10">
      <w:pPr>
        <w:rPr>
          <w:lang w:val="en-ZA"/>
        </w:rPr>
      </w:pPr>
    </w:p>
    <w:p w:rsidR="00D01B10" w:rsidRPr="00E729D5" w:rsidRDefault="00D01B10">
      <w:pPr>
        <w:rPr>
          <w:lang w:val="en-ZA"/>
        </w:rPr>
      </w:pPr>
    </w:p>
    <w:p w:rsidR="00676B7B" w:rsidRPr="00E729D5" w:rsidRDefault="00676B7B">
      <w:pPr>
        <w:rPr>
          <w:lang w:val="en-ZA"/>
        </w:rPr>
      </w:pPr>
    </w:p>
    <w:p w:rsidR="00676B7B" w:rsidRPr="00E729D5" w:rsidRDefault="00676B7B">
      <w:pPr>
        <w:rPr>
          <w:lang w:val="en-ZA"/>
        </w:rPr>
      </w:pPr>
    </w:p>
    <w:p w:rsidR="00676B7B" w:rsidRPr="00E729D5" w:rsidRDefault="00676B7B">
      <w:pPr>
        <w:rPr>
          <w:lang w:val="en-ZA"/>
        </w:rPr>
      </w:pPr>
    </w:p>
    <w:p w:rsidR="00676B7B" w:rsidRPr="00E729D5" w:rsidRDefault="00676B7B">
      <w:pPr>
        <w:rPr>
          <w:lang w:val="en-ZA"/>
        </w:rPr>
      </w:pPr>
    </w:p>
    <w:p w:rsidR="00676B7B" w:rsidRPr="00E729D5" w:rsidRDefault="00676B7B">
      <w:pPr>
        <w:rPr>
          <w:lang w:val="en-ZA"/>
        </w:rPr>
      </w:pPr>
    </w:p>
    <w:p w:rsidR="00676B7B" w:rsidRPr="00E729D5" w:rsidRDefault="00676B7B">
      <w:pPr>
        <w:rPr>
          <w:lang w:val="en-ZA"/>
        </w:rPr>
      </w:pPr>
    </w:p>
    <w:p w:rsidR="00676B7B" w:rsidRPr="00E729D5" w:rsidRDefault="00676B7B">
      <w:pPr>
        <w:rPr>
          <w:lang w:val="en-ZA"/>
        </w:rPr>
      </w:pPr>
    </w:p>
    <w:p w:rsidR="00676B7B" w:rsidRPr="00E729D5" w:rsidRDefault="00676B7B">
      <w:pPr>
        <w:rPr>
          <w:lang w:val="en-ZA"/>
        </w:rPr>
      </w:pPr>
    </w:p>
    <w:p w:rsidR="00676B7B" w:rsidRPr="00E729D5" w:rsidRDefault="00676B7B">
      <w:pPr>
        <w:rPr>
          <w:lang w:val="en-ZA"/>
        </w:rPr>
      </w:pPr>
    </w:p>
    <w:p w:rsidR="007B5A8B" w:rsidRPr="00E729D5" w:rsidRDefault="007B5A8B">
      <w:pPr>
        <w:rPr>
          <w:lang w:val="en-ZA"/>
        </w:rPr>
      </w:pPr>
    </w:p>
    <w:p w:rsidR="00D01B10" w:rsidRPr="00E729D5" w:rsidRDefault="00D01B10">
      <w:pPr>
        <w:rPr>
          <w:lang w:val="en-ZA"/>
        </w:rPr>
      </w:pPr>
    </w:p>
    <w:p w:rsidR="00D01B10" w:rsidRPr="00E729D5" w:rsidRDefault="00D01B10">
      <w:pPr>
        <w:rPr>
          <w:lang w:val="en-ZA"/>
        </w:rPr>
      </w:pPr>
    </w:p>
    <w:p w:rsidR="00D01B10" w:rsidRPr="00E729D5" w:rsidRDefault="00D01B10">
      <w:pPr>
        <w:rPr>
          <w:lang w:val="en-ZA"/>
        </w:rPr>
      </w:pPr>
    </w:p>
    <w:p w:rsidR="00B55465" w:rsidRPr="00E729D5" w:rsidRDefault="00F55005" w:rsidP="00B55465">
      <w:pPr>
        <w:rPr>
          <w:lang w:val="en-ZA"/>
        </w:rPr>
      </w:pPr>
      <w:r>
        <w:rPr>
          <w:lang w:val="en-Z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3"/>
        <w:gridCol w:w="2017"/>
      </w:tblGrid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  <w:rPr>
                <w:lang w:val="en-ZA"/>
              </w:rPr>
            </w:pPr>
            <w:r w:rsidRPr="00B55465">
              <w:t>Abbreviation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[Abbr]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Absolute Pronouns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[AbsPron]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Class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Class 1a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[AdjPref1a]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Class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Class 2a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[AdjPref2a]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Class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Class 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Class 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Class 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Class 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Class 8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[AdjPref8]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Class 9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[AdjPref9]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Class 10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[AdjPref10]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Class 11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[AdjPref11]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Class 14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[AdjPref14]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Class 15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[AdjPref15]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Class 16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[AdjPref16]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Class 17</w:t>
            </w:r>
            <w:bookmarkStart w:id="5" w:name="_GoBack"/>
            <w:bookmarkEnd w:id="5"/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[AdjPref17]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First Person Plural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[AdjPref1pp]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First Person Singular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[AdjPref1ps]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Second Person Plural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[AdjPref2pp]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Prefix Second Person Singular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[AdjPref2ps]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Adjective Stem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[AdjStem]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Adverb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[Adv]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Adverb Prefix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[AdvPre]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Alternative Causative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[ACau]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Applicative Extension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[ApplExt]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lastRenderedPageBreak/>
              <w:t>Augmentative Suffix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[AugSuf]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Auxiliary Verb Stem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[AuxVStem]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Basic Prefix Class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[BPre1]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Basic Prefix Class 1a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[BPre1a]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Basic Prefix Class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[BPre2]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Basic Prefix Class 2a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[BPre2a]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Basic Prefix Class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[BPre3]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Basic Prefix Class 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[BPre4]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Basic Prefix Class 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[BPre5]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Basic Prefix Class 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[BPre6]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Basic Prefix Class 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[BPre7]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Basic Prefix Class 8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[BPre8]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Basic Prefix Class 9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[BPre9]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Basic Prefix Class 10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[BPre10]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Basic Prefix Class 11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[BPre11]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Basic Prefix Class 14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[BPre14]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Basic Prefix Class 15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[BPre15]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Basic Prefix Class 16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[BPre16]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Basic Prefix Class 17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[BPre17]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Causative Extension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[CausExt]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Comparative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[Comp]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Conjunction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[Conj]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Contactive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[Con]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Copulative Particle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[CopPre]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Copulative Verb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[Cop]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1a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[Dem1a][Pos1]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lastRenderedPageBreak/>
              <w:t>Demonstrative Class 1a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[Dem1a][Pos2]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1a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[Dem1a][Pos3]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2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[Dem2][Pos1]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2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[Dem2][Pos2]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2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[Dem2][Pos3]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2a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[Dem2a][Pos1]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2a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[Dem2a][Pos2]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2a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[Dem2a][Pos3]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3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[Dem3][Pos1]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3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[Dem3][Pos2]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3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[Dem3][Pos3]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4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[Dem4][Pos1]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4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[Dem4][Pos2]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4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[Dem4][Pos3]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5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[Dem5][Pos1]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5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[Dem5][Pos2]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5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[Dem5][Pos3]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6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[Dem6][Pos1]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6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[Dem6][Pos2]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6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[Dem6][Pos3]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7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[Dem7][Pos1]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7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[Dem7][Pos2]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7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[Dem7][Pos3]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8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[Dem8][Pos1]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8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[Dem8][Pos2]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8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[Dem8][Pos3]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9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[Dem9][Pos1]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9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[Dem9][Pos2]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9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[Dem9][Pos3]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lastRenderedPageBreak/>
              <w:t>Demonstrative Class 10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[Dem10][Pos1]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10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[Dem10][Pos2]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10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[Dem10][Pos3]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11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[Dem11][Pos1]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11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[Dem11][Pos2]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11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[Dem11][Pos3]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14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[Dem14][Pos1]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14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[Dem14][Pos2]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14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[Dem14][Pos3]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15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[Dem15][Pos1]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15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[Dem15][Pos2]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15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[Dem15][Pos3]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16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[Dem16][Pos1]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16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[Dem16][Pos2]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16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[Dem16][Pos3]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17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[Dem17][Pos1]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17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[Dem17][Pos2]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Class 17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[Dem17][Pos3]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1a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[DemCop1a][Pos1]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1a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[DemCop1a][Pos2]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1a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[DemCop1a][Pos3]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2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[DemCop2][Pos1]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2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[DemCop2][Pos2]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2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[DemCop2][Pos3]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2a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[DemCop2a][Pos1]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2a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[DemCop2a][Pos2]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lastRenderedPageBreak/>
              <w:t>Demonstrative Copulative Class 2a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[DemCop2a][Pos3]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3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[DemCop3][Pos1]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3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[DemCop3][Pos2]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3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[DemCop3][Pos3]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4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[DemCop4][Pos1]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4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[DemCop4][Pos2]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4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[DemCop4][Pos3]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5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[DemCop5][Pos1]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5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[DemCop5][Pos2]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5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[DemCop5][Pos3]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6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[DemCop6][Pos1]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6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[DemCop6][Pos2]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6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[DemCop6][Pos3]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7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[DemCop7][Pos1]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7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[DemCop7][Pos2]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7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[DemCop7][Pos3]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8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[DemCop8][Pos1]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8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[DemCop8][Pos2]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8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[DemCop8][Pos3]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9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[DemCop9][Pos1]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9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[DemCop9][Pos2]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9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[DemCop9][Pos3]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10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[DemCop10][Pos1]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10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[DemCop10][Pos2]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10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[DemCop10][Pos3]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11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[DemCop11][Pos1]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11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[DemCop11][Pos2]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11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[DemCop11][Pos3]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14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[DemCop14][Pos1]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lastRenderedPageBreak/>
              <w:t>Demonstrative Copulative Class 14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[DemCop14][Pos2]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14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[DemCop14][Pos3]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15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[DemCop15][Pos1]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15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[DemCop15][Pos2]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15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[DemCop15][Pos3]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16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[DemCop16][Pos1]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16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[DemCop16][Pos2]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16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[DemCop16][Pos3]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17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[DemCop17][Pos1]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17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[DemCop17][Pos2]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Copulative Class 17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[DemCop17][Pos3]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First Person Plural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[Dem1pp][Pos1]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First Person Plural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[Dem1pp][Pos2]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First Person Plural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[Dem1pp][Pos3]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First Person Singular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[Dem1ps][Pos1]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First Person Singular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[Dem1ps][Pos2]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First Person Singular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[Dem1ps][Pos3]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Second Person Plural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[Dem2pp][Pos1]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Second Person Plural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[Dem2pp][Pos2]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Second Person Plural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[Dem2pp][Pos3]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Second Person Singular Position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[Dem2ps][Pos1]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Second Person Singular Position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[Dem2ps][Pos2]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Demonstrative Second Person Singular Position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[Dem2ps][Pos3]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Dimunitive Suffix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[DimSuf]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Dispersive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[Dis]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Enumerative Concord Class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[EnumConc1]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Enumerative Concord Class 1a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[EnumConc1a]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Enumerative Concord Class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[EnumConc2]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Enumerative Concord Class 2a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[EnumConc2a]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lastRenderedPageBreak/>
              <w:t>Enumerative Concord Class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[EnumConc3]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Enumerative Concord Class 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[EnumConc4]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Enumerative Concord Class 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[EnumConc5]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Enumerative Concord Class 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[EnumConc6]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Enumerative Concord Class 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[EnumConc7]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Enumerative Concord Class 8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[EnumConc8]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Enumerative Concord Class 9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[EnumConc9]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Enumerative Concord Class 10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[EnumConc10]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Enumerative Concord Class 11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[EnumConc11]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Enumerative Concord Class 14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[EnumConc14]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Enumerative Concord Class 15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[EnumConc15]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Enumerative Concord Class 16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[EnumConc16]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Enumerative Concord Class 17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[EnumConc17]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Enumerative Stem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[EnumStem]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Exclusive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[ExclNeg]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Foreign Words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[Foreign]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Future Tense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[Fut]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Ideophone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[Ideoph]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Imperative Prefix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[ImpPre]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Imperative Suffix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[ImpSuf]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Intensive Extension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[IntensExt]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Interjection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[Interjec]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Interrogative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[Interrog]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Interrogative Suffix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[InterrogSuf]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Intransitive Verbal Root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[Intrans]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 xml:space="preserve">Locative Prefix 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[LocPre]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Locative Suffix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[LocSuf]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Negative Future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[NegFut]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Negative Present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[NegPre]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lastRenderedPageBreak/>
              <w:t>Neuter Extension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[NeutExt]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Neutro active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[NAct]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Neutro Passive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[NPas]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Pre-prefix Class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[NPrePre1]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Pre-prefix Class 1a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[NPrePre1a]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Pre-prefix Class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[NPrePre2]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Pre-prefix Class 2a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[NPrePre2a]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Pre-prefix Class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[NPrePre3]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Pre-prefix Class 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[NPrePre4]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Pre-prefix Class 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[NPrePre5]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Pre-prefix Class 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[NPrePre6]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Pre-prefix Class 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[NPrePre7]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Pre-prefix Class 8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[NPrePre8]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Pre-prefix Class 9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[NPrePre9]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Pre-prefix Class 10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[NPrePre10]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Pre-prefix Class 11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[NPrePre11]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Pre-prefix Class 14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[NPrePre14]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Pre-prefix Class 15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[NPrePre15]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Pre-prefix Class 16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[NPrePre16]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Pre-prefix Class 17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[NPrePre17]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Prefix Class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Prefix Class 1a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[NPre1a]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Prefix Class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Prefix Class 2a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[NPre2a]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Prefix Class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Prefix Class 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Prefix Class 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Prefix Class 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Prefix Class 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lastRenderedPageBreak/>
              <w:t>Noun Prefix Class 8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[NPre8]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Prefix Class 9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[NPre9]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Prefix Class 10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[NPre10]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Prefix Class 11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[NPre11]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Prefix Class 14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[NPre14]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Prefix Class 15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[NPre15]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Prefix Class 16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[NPre16]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Prefix Class 17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[NPre17]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Noun Stem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[NStem]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Class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Class 1a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[OC1a]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Class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Class 2a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[OC2a]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Class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Class 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Class 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Class 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Class 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Class 8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[OC8]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Class 9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[OC9]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Class 10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[OC10]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Class 11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[OC11]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Class 14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[OC14]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Class 15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[OC15]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Class 16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[OC16]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Class 17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[OC17]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First Person Plural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[OC1pp]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First Person Singular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[OC1ps]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Object Concord Second Person Plural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[OC2pp]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lastRenderedPageBreak/>
              <w:t>Object Concord Second Person Singular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[OC2ps]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Passive Extension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[PassExt]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Past Tense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[Past]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Perfective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[Perf]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Persistive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[Pers]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Positional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Concord Class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[PossConc1]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Concord Class 1a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[PossConc1a]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Concord Class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[PossConc2]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Concord Class 2a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[PossConc2a]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Concord Class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[PossConc3]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Concord Class 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[PossConc4]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Concord Class 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[PossConc5]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Concord Class 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[PossConc6]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Concord Class 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[PossConc7]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Concord Class 8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[PossConc8]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Concord Class 9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[PossConc9]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Concord Class 10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[PossConc10]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Concord Class 11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[PossConc11]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Concord Class 14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[PossConc14]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Concord Class 15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[PossConc15]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Concord Class 16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[PossConc16]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Concord Class 17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[PossConc17]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prefix "ka"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[PossKA]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Possessive Pronouns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[PossPron]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Potential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[Pot]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Pre-locative "s"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[PreLoc-s]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Present Tense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[Pres]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Progressive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lastRenderedPageBreak/>
              <w:t>Progressive Prefix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[ProgPre]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Class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Class 1a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[PronStem1a]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Class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Class 2a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[PronStem2a]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Class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Class 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Class 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Class 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Class 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Class 8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[PronStem8]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Class 9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[PronStem9]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Class 10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[PronStem10]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Class 11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[PronStem11]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Class 14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[PronStem14]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Class 15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[PronStem15]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Class 16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[PronStem16]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Class 17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[PronStem17]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First Person Plural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[PronStem1pp]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First Person Singular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[PronStem1ps]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Second Person Plural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[PronStem2pp]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Stem Second Person Singular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[PronStem2ps]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Pronoun Suffix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[PronSuf]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Proper Name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[ProperName]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Quantitative Stem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[QuantStem]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Class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Class 1a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[QuantConc1a]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Class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Class 2a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[QuantConc2a]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lastRenderedPageBreak/>
              <w:t>Quatitative Concord Class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Class 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Class 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Class 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Class 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Class 8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[QuantConc8]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Class 9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[QuantConc9]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Class 10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[QuantConc10]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Class 11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[QuantConc11]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Class 14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[QuantConc14]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Class 15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[QuantConc15]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Class 17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[QuantConc17]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First Person Plural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[QuantConc1pp]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First Person Singular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[QuantConc1ps]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Second Person Plural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[QuantConc2pp]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Quatitative Concord Second Person Singular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[QuantConc2ps]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Reciprocal Extension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[RecipExt]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 xml:space="preserve">Reflexive Prefix 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[ReflPre]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Concord Class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[RelConc1]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Concord Class 1a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[RelConc1a]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Concord Class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[RelConc2]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Concord Class 2a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[RelConc2a]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Concord Class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[RelConc3]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Concord Class 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[RelConc4]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Concord Class 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[RelConc5]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Concord Class 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[RelConc6]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Concord Class 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[RelConc7]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Concord Class 8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[RelConc8]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Concord Class 9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[RelConc9]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lastRenderedPageBreak/>
              <w:t>Relative Concord Class 10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[RelConc10]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Concord Class 11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[RelConc11]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Concord Class 14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[RelConc14]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Concord Class 15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[RelConc15]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Concord Class 16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[RelConc16]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Concord Class 17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[RelConc17]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Stem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[RelStem]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Relative Suffix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[RelSuf]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Reversive Intransitive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[RIntrans]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Reversive Transitive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[RTrans]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Class 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Class 1a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[SC1a]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Class 2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[SC2]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Class 2a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[SC2a]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Class 3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[SC3]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Class 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Class 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Class 6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[SC6]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Class 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Class 8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[SC8]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Class 9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[SC9]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Class 10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[SC10]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Class 11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[SC11]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Class 14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[SC14]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Class 15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[SC15]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Class 17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[SC17]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First Person Plural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[SC1pp]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First Person Singular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[SC1ps]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Subject Concord Second Person Plural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[SC2pp]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lastRenderedPageBreak/>
              <w:t>Subject Concord Second Person Singular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[SC2ps]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Verb terminative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[VerbTerm]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Verbal Extension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[VerbExt]</w:t>
            </w:r>
          </w:p>
        </w:tc>
      </w:tr>
      <w:tr w:rsidR="00B55465" w:rsidRPr="00B55465" w:rsidTr="00B55465">
        <w:trPr>
          <w:trHeight w:val="300"/>
        </w:trPr>
        <w:tc>
          <w:tcPr>
            <w:tcW w:w="4763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Verbal Root</w:t>
            </w:r>
          </w:p>
        </w:tc>
        <w:tc>
          <w:tcPr>
            <w:tcW w:w="2017" w:type="dxa"/>
            <w:noWrap/>
            <w:hideMark/>
          </w:tcPr>
          <w:p w:rsidR="00B55465" w:rsidRPr="00B55465" w:rsidRDefault="00B55465" w:rsidP="00B55465">
            <w:pPr>
              <w:spacing w:before="120" w:after="120"/>
            </w:pPr>
            <w:r w:rsidRPr="00B55465">
              <w:t>[VRoot]</w:t>
            </w:r>
          </w:p>
        </w:tc>
      </w:tr>
    </w:tbl>
    <w:p w:rsidR="00D01B10" w:rsidRPr="00E729D5" w:rsidRDefault="00D01B10" w:rsidP="00B55465">
      <w:pPr>
        <w:rPr>
          <w:lang w:val="en-ZA"/>
        </w:rPr>
      </w:pPr>
    </w:p>
    <w:sectPr w:rsidR="00D01B10" w:rsidRPr="00E729D5" w:rsidSect="005B1AE1">
      <w:footerReference w:type="default" r:id="rId9"/>
      <w:pgSz w:w="11906" w:h="16838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465" w:rsidRDefault="00B55465">
      <w:r>
        <w:separator/>
      </w:r>
    </w:p>
  </w:endnote>
  <w:endnote w:type="continuationSeparator" w:id="0">
    <w:p w:rsidR="00B55465" w:rsidRDefault="00B55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465" w:rsidRDefault="00B55465" w:rsidP="00EB6D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0A24">
      <w:rPr>
        <w:rStyle w:val="PageNumber"/>
        <w:noProof/>
      </w:rPr>
      <w:t>3</w:t>
    </w:r>
    <w:r>
      <w:rPr>
        <w:rStyle w:val="PageNumber"/>
      </w:rPr>
      <w:fldChar w:fldCharType="end"/>
    </w:r>
  </w:p>
  <w:p w:rsidR="00B55465" w:rsidRDefault="00B55465" w:rsidP="005B1AE1">
    <w:pPr>
      <w:pStyle w:val="Footer"/>
      <w:ind w:right="360"/>
    </w:pPr>
    <w:r>
      <w:rPr>
        <w:rFonts w:cs="Arial"/>
      </w:rPr>
      <w:t>©</w:t>
    </w:r>
    <w:r>
      <w:t xml:space="preserve"> NWU (CTexT</w:t>
    </w:r>
    <w:r w:rsidRPr="00D77B5D">
      <w:rPr>
        <w:vertAlign w:val="superscript"/>
      </w:rPr>
      <w:t>®</w:t>
    </w:r>
    <w:r>
      <w:t xml:space="preserve">), </w:t>
    </w:r>
    <w:r w:rsidRPr="007238E4">
      <w:rPr>
        <w:szCs w:val="20"/>
        <w:lang w:val="en-ZA"/>
      </w:rPr>
      <w:fldChar w:fldCharType="begin"/>
    </w:r>
    <w:r w:rsidRPr="007238E4">
      <w:rPr>
        <w:szCs w:val="20"/>
        <w:lang w:val="en-ZA"/>
      </w:rPr>
      <w:instrText xml:space="preserve"> DATE  \@ "yyyy "  \* </w:instrText>
    </w:r>
    <w:r w:rsidRPr="007238E4">
      <w:rPr>
        <w:rFonts w:cs="Arial"/>
        <w:bCs/>
        <w:szCs w:val="20"/>
      </w:rPr>
      <w:instrText>Charformat</w:instrText>
    </w:r>
    <w:r w:rsidRPr="007238E4">
      <w:rPr>
        <w:rFonts w:cs="Arial"/>
        <w:szCs w:val="20"/>
      </w:rPr>
      <w:instrText>  </w:instrText>
    </w:r>
    <w:r w:rsidRPr="007238E4">
      <w:rPr>
        <w:szCs w:val="20"/>
        <w:lang w:val="en-ZA"/>
      </w:rPr>
      <w:instrText xml:space="preserve"> </w:instrText>
    </w:r>
    <w:r w:rsidRPr="007238E4">
      <w:rPr>
        <w:szCs w:val="20"/>
        <w:lang w:val="en-ZA"/>
      </w:rPr>
      <w:fldChar w:fldCharType="separate"/>
    </w:r>
    <w:r>
      <w:rPr>
        <w:noProof/>
        <w:szCs w:val="20"/>
        <w:lang w:val="en-ZA"/>
      </w:rPr>
      <w:t xml:space="preserve">2019 </w:t>
    </w:r>
    <w:r w:rsidRPr="007238E4">
      <w:rPr>
        <w:szCs w:val="20"/>
        <w:lang w:val="en-Z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465" w:rsidRDefault="00B55465">
      <w:r>
        <w:separator/>
      </w:r>
    </w:p>
  </w:footnote>
  <w:footnote w:type="continuationSeparator" w:id="0">
    <w:p w:rsidR="00B55465" w:rsidRDefault="00B55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7C0B"/>
    <w:multiLevelType w:val="hybridMultilevel"/>
    <w:tmpl w:val="04C415C6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555EE"/>
    <w:multiLevelType w:val="multilevel"/>
    <w:tmpl w:val="E3FA9AB8"/>
    <w:lvl w:ilvl="0">
      <w:start w:val="1"/>
      <w:numFmt w:val="decimal"/>
      <w:pStyle w:val="Templaatopskrif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emplaatopskrif2"/>
      <w:lvlText w:val="%1.%2."/>
      <w:lvlJc w:val="left"/>
      <w:pPr>
        <w:tabs>
          <w:tab w:val="num" w:pos="1430"/>
        </w:tabs>
        <w:ind w:left="1142" w:hanging="432"/>
      </w:pPr>
    </w:lvl>
    <w:lvl w:ilvl="2">
      <w:start w:val="1"/>
      <w:numFmt w:val="decimal"/>
      <w:pStyle w:val="Templaatopskrif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Templaatopskrif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0AFD2B2A"/>
    <w:multiLevelType w:val="hybridMultilevel"/>
    <w:tmpl w:val="430A4056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22AC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color w:val="003366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3178062C"/>
    <w:multiLevelType w:val="hybridMultilevel"/>
    <w:tmpl w:val="0B0E7FEE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7124C"/>
    <w:multiLevelType w:val="hybridMultilevel"/>
    <w:tmpl w:val="5AA85614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60F09"/>
    <w:multiLevelType w:val="hybridMultilevel"/>
    <w:tmpl w:val="FA40F842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sbC0NDQwNjU1MjBR0lEKTi0uzszPAykwrAUA84nMXSwAAAA="/>
  </w:docVars>
  <w:rsids>
    <w:rsidRoot w:val="00D842C7"/>
    <w:rsid w:val="000071B4"/>
    <w:rsid w:val="00037112"/>
    <w:rsid w:val="00041947"/>
    <w:rsid w:val="00052EAD"/>
    <w:rsid w:val="0005352B"/>
    <w:rsid w:val="000548DE"/>
    <w:rsid w:val="00055820"/>
    <w:rsid w:val="00067AEB"/>
    <w:rsid w:val="000712FB"/>
    <w:rsid w:val="0008128D"/>
    <w:rsid w:val="00086096"/>
    <w:rsid w:val="000861F7"/>
    <w:rsid w:val="000926F4"/>
    <w:rsid w:val="00094072"/>
    <w:rsid w:val="0009432D"/>
    <w:rsid w:val="0009590E"/>
    <w:rsid w:val="00096C20"/>
    <w:rsid w:val="000B304F"/>
    <w:rsid w:val="000B33C0"/>
    <w:rsid w:val="000B5ED2"/>
    <w:rsid w:val="000B60A4"/>
    <w:rsid w:val="000D0A13"/>
    <w:rsid w:val="000E0A24"/>
    <w:rsid w:val="000E235C"/>
    <w:rsid w:val="000F03E3"/>
    <w:rsid w:val="00103B39"/>
    <w:rsid w:val="001060E4"/>
    <w:rsid w:val="001060FC"/>
    <w:rsid w:val="00144982"/>
    <w:rsid w:val="001461FF"/>
    <w:rsid w:val="00164D17"/>
    <w:rsid w:val="00166A8D"/>
    <w:rsid w:val="001917DA"/>
    <w:rsid w:val="001967FB"/>
    <w:rsid w:val="001B586F"/>
    <w:rsid w:val="001C3CCB"/>
    <w:rsid w:val="001F273E"/>
    <w:rsid w:val="00211C66"/>
    <w:rsid w:val="00233B99"/>
    <w:rsid w:val="00237192"/>
    <w:rsid w:val="00241B97"/>
    <w:rsid w:val="002615A0"/>
    <w:rsid w:val="00261E5C"/>
    <w:rsid w:val="0028774F"/>
    <w:rsid w:val="002B59FD"/>
    <w:rsid w:val="002C2561"/>
    <w:rsid w:val="002D6227"/>
    <w:rsid w:val="002E7260"/>
    <w:rsid w:val="003035E1"/>
    <w:rsid w:val="00317B7C"/>
    <w:rsid w:val="00320A90"/>
    <w:rsid w:val="00333479"/>
    <w:rsid w:val="00333A53"/>
    <w:rsid w:val="00333B93"/>
    <w:rsid w:val="00344C15"/>
    <w:rsid w:val="0034699E"/>
    <w:rsid w:val="00353065"/>
    <w:rsid w:val="00384E7E"/>
    <w:rsid w:val="003B2D34"/>
    <w:rsid w:val="003B4EC6"/>
    <w:rsid w:val="003C5E5E"/>
    <w:rsid w:val="003E09D8"/>
    <w:rsid w:val="003E3785"/>
    <w:rsid w:val="004412A7"/>
    <w:rsid w:val="00450FF4"/>
    <w:rsid w:val="004672CF"/>
    <w:rsid w:val="00477016"/>
    <w:rsid w:val="00482631"/>
    <w:rsid w:val="004859D1"/>
    <w:rsid w:val="0049753E"/>
    <w:rsid w:val="004B3CDD"/>
    <w:rsid w:val="004C0AC1"/>
    <w:rsid w:val="004C1E74"/>
    <w:rsid w:val="004C58C2"/>
    <w:rsid w:val="004D2777"/>
    <w:rsid w:val="004D76DA"/>
    <w:rsid w:val="004F141F"/>
    <w:rsid w:val="00505908"/>
    <w:rsid w:val="00517E12"/>
    <w:rsid w:val="0052228E"/>
    <w:rsid w:val="00523784"/>
    <w:rsid w:val="00545F29"/>
    <w:rsid w:val="005551B8"/>
    <w:rsid w:val="00584533"/>
    <w:rsid w:val="00585F1D"/>
    <w:rsid w:val="00590A25"/>
    <w:rsid w:val="00596B96"/>
    <w:rsid w:val="005A2105"/>
    <w:rsid w:val="005A6CB7"/>
    <w:rsid w:val="005B1AE1"/>
    <w:rsid w:val="005B3B48"/>
    <w:rsid w:val="005D01C5"/>
    <w:rsid w:val="005D13CE"/>
    <w:rsid w:val="005D5085"/>
    <w:rsid w:val="005D70E7"/>
    <w:rsid w:val="005E0506"/>
    <w:rsid w:val="005E4C8E"/>
    <w:rsid w:val="005F4851"/>
    <w:rsid w:val="005F7493"/>
    <w:rsid w:val="0061516B"/>
    <w:rsid w:val="0062524D"/>
    <w:rsid w:val="00632315"/>
    <w:rsid w:val="006330AA"/>
    <w:rsid w:val="006373EA"/>
    <w:rsid w:val="00645426"/>
    <w:rsid w:val="006529B0"/>
    <w:rsid w:val="006535B1"/>
    <w:rsid w:val="0065544F"/>
    <w:rsid w:val="006569A1"/>
    <w:rsid w:val="00676B7B"/>
    <w:rsid w:val="006A4730"/>
    <w:rsid w:val="006C0239"/>
    <w:rsid w:val="006E0B89"/>
    <w:rsid w:val="006E6254"/>
    <w:rsid w:val="00700F4A"/>
    <w:rsid w:val="00711669"/>
    <w:rsid w:val="00715490"/>
    <w:rsid w:val="00722F75"/>
    <w:rsid w:val="007238E4"/>
    <w:rsid w:val="00736DCC"/>
    <w:rsid w:val="00741295"/>
    <w:rsid w:val="00765F04"/>
    <w:rsid w:val="007715AE"/>
    <w:rsid w:val="00787DE6"/>
    <w:rsid w:val="007A1757"/>
    <w:rsid w:val="007A7B78"/>
    <w:rsid w:val="007B3E6D"/>
    <w:rsid w:val="007B5A8B"/>
    <w:rsid w:val="007B769C"/>
    <w:rsid w:val="007C0B31"/>
    <w:rsid w:val="007C12D5"/>
    <w:rsid w:val="007D277B"/>
    <w:rsid w:val="007E6092"/>
    <w:rsid w:val="0080256A"/>
    <w:rsid w:val="00802A44"/>
    <w:rsid w:val="0080338D"/>
    <w:rsid w:val="008060E6"/>
    <w:rsid w:val="00843129"/>
    <w:rsid w:val="008529B6"/>
    <w:rsid w:val="008A2999"/>
    <w:rsid w:val="008A6F4E"/>
    <w:rsid w:val="008B4BD4"/>
    <w:rsid w:val="008C1DC0"/>
    <w:rsid w:val="008C7122"/>
    <w:rsid w:val="008D0328"/>
    <w:rsid w:val="008D2C7E"/>
    <w:rsid w:val="008D716E"/>
    <w:rsid w:val="008F5E35"/>
    <w:rsid w:val="008F7248"/>
    <w:rsid w:val="00901588"/>
    <w:rsid w:val="00903893"/>
    <w:rsid w:val="00903DC9"/>
    <w:rsid w:val="00912199"/>
    <w:rsid w:val="00936FDA"/>
    <w:rsid w:val="00937A4C"/>
    <w:rsid w:val="00940668"/>
    <w:rsid w:val="00963F03"/>
    <w:rsid w:val="00967474"/>
    <w:rsid w:val="00976D9D"/>
    <w:rsid w:val="00980EDB"/>
    <w:rsid w:val="0099153D"/>
    <w:rsid w:val="00995197"/>
    <w:rsid w:val="009A089B"/>
    <w:rsid w:val="009B3189"/>
    <w:rsid w:val="009B6AD1"/>
    <w:rsid w:val="009D0025"/>
    <w:rsid w:val="009E3045"/>
    <w:rsid w:val="00A04D3D"/>
    <w:rsid w:val="00A22308"/>
    <w:rsid w:val="00A25069"/>
    <w:rsid w:val="00A33829"/>
    <w:rsid w:val="00A35FE3"/>
    <w:rsid w:val="00A60CF9"/>
    <w:rsid w:val="00A93C51"/>
    <w:rsid w:val="00AA429E"/>
    <w:rsid w:val="00AC1B3C"/>
    <w:rsid w:val="00AC534D"/>
    <w:rsid w:val="00AC64D1"/>
    <w:rsid w:val="00AD2899"/>
    <w:rsid w:val="00AD5E15"/>
    <w:rsid w:val="00AD723B"/>
    <w:rsid w:val="00AE09ED"/>
    <w:rsid w:val="00AE429D"/>
    <w:rsid w:val="00AF5AA3"/>
    <w:rsid w:val="00B05546"/>
    <w:rsid w:val="00B05652"/>
    <w:rsid w:val="00B05D1E"/>
    <w:rsid w:val="00B22645"/>
    <w:rsid w:val="00B430C5"/>
    <w:rsid w:val="00B45F3A"/>
    <w:rsid w:val="00B4631D"/>
    <w:rsid w:val="00B55465"/>
    <w:rsid w:val="00B65714"/>
    <w:rsid w:val="00B807BE"/>
    <w:rsid w:val="00B9030A"/>
    <w:rsid w:val="00BA5BD3"/>
    <w:rsid w:val="00BB6FC1"/>
    <w:rsid w:val="00BC2D21"/>
    <w:rsid w:val="00BE1DD4"/>
    <w:rsid w:val="00BE6DEC"/>
    <w:rsid w:val="00BF4356"/>
    <w:rsid w:val="00C12302"/>
    <w:rsid w:val="00C20BDE"/>
    <w:rsid w:val="00C24044"/>
    <w:rsid w:val="00C302FC"/>
    <w:rsid w:val="00C34BB1"/>
    <w:rsid w:val="00C429A8"/>
    <w:rsid w:val="00C57DF8"/>
    <w:rsid w:val="00C64D10"/>
    <w:rsid w:val="00C779D5"/>
    <w:rsid w:val="00C94414"/>
    <w:rsid w:val="00C96ACA"/>
    <w:rsid w:val="00CA64C8"/>
    <w:rsid w:val="00CE78E0"/>
    <w:rsid w:val="00CF4065"/>
    <w:rsid w:val="00CF6F9F"/>
    <w:rsid w:val="00D008EE"/>
    <w:rsid w:val="00D01B10"/>
    <w:rsid w:val="00D25C81"/>
    <w:rsid w:val="00D64516"/>
    <w:rsid w:val="00D77B5D"/>
    <w:rsid w:val="00D81441"/>
    <w:rsid w:val="00D81FCD"/>
    <w:rsid w:val="00D842C7"/>
    <w:rsid w:val="00D97285"/>
    <w:rsid w:val="00DA07E8"/>
    <w:rsid w:val="00DA1ECB"/>
    <w:rsid w:val="00DB039E"/>
    <w:rsid w:val="00DB46F3"/>
    <w:rsid w:val="00DB6890"/>
    <w:rsid w:val="00DC6FBF"/>
    <w:rsid w:val="00DD778B"/>
    <w:rsid w:val="00DD7B32"/>
    <w:rsid w:val="00DE4E23"/>
    <w:rsid w:val="00DE6783"/>
    <w:rsid w:val="00DE68C1"/>
    <w:rsid w:val="00DF47AB"/>
    <w:rsid w:val="00E0137D"/>
    <w:rsid w:val="00E20CBA"/>
    <w:rsid w:val="00E24097"/>
    <w:rsid w:val="00E44829"/>
    <w:rsid w:val="00E5065F"/>
    <w:rsid w:val="00E621AB"/>
    <w:rsid w:val="00E63346"/>
    <w:rsid w:val="00E6370A"/>
    <w:rsid w:val="00E63FF3"/>
    <w:rsid w:val="00E729D5"/>
    <w:rsid w:val="00E75E3D"/>
    <w:rsid w:val="00E92396"/>
    <w:rsid w:val="00E949D8"/>
    <w:rsid w:val="00E94EEA"/>
    <w:rsid w:val="00EA09C8"/>
    <w:rsid w:val="00EB1AD9"/>
    <w:rsid w:val="00EB6671"/>
    <w:rsid w:val="00EB6DBE"/>
    <w:rsid w:val="00ED5FB5"/>
    <w:rsid w:val="00EE34D9"/>
    <w:rsid w:val="00F20A43"/>
    <w:rsid w:val="00F231DD"/>
    <w:rsid w:val="00F36058"/>
    <w:rsid w:val="00F55005"/>
    <w:rsid w:val="00F552FA"/>
    <w:rsid w:val="00F56365"/>
    <w:rsid w:val="00F61B59"/>
    <w:rsid w:val="00F80BCD"/>
    <w:rsid w:val="00F8665E"/>
    <w:rsid w:val="00FB0F17"/>
    <w:rsid w:val="00FB1D79"/>
    <w:rsid w:val="00FB6B3C"/>
    <w:rsid w:val="00FE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3C6F1753-8BE4-45EE-A0D4-C235FA48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CBA"/>
    <w:rPr>
      <w:rFonts w:ascii="Arial" w:hAnsi="Arial"/>
      <w:szCs w:val="24"/>
      <w:lang w:val="af-ZA" w:eastAsia="en-US"/>
    </w:rPr>
  </w:style>
  <w:style w:type="paragraph" w:styleId="Heading1">
    <w:name w:val="heading 1"/>
    <w:basedOn w:val="Normal"/>
    <w:next w:val="TOC1"/>
    <w:link w:val="Heading1Char"/>
    <w:uiPriority w:val="9"/>
    <w:qFormat/>
    <w:rsid w:val="00AE09ED"/>
    <w:pPr>
      <w:keepNext/>
      <w:spacing w:before="240" w:after="60"/>
      <w:outlineLvl w:val="0"/>
    </w:pPr>
    <w:rPr>
      <w:rFonts w:cs="Arial"/>
      <w:b/>
      <w:bCs/>
      <w:color w:val="003366"/>
      <w:kern w:val="32"/>
      <w:sz w:val="32"/>
      <w:szCs w:val="32"/>
    </w:rPr>
  </w:style>
  <w:style w:type="paragraph" w:styleId="Heading2">
    <w:name w:val="heading 2"/>
    <w:basedOn w:val="Normal"/>
    <w:next w:val="TOC2"/>
    <w:link w:val="Heading2Char"/>
    <w:uiPriority w:val="9"/>
    <w:qFormat/>
    <w:rsid w:val="00237192"/>
    <w:pPr>
      <w:keepNext/>
      <w:spacing w:before="240" w:after="60"/>
      <w:outlineLvl w:val="1"/>
    </w:pPr>
    <w:rPr>
      <w:rFonts w:cs="Arial"/>
      <w:b/>
      <w:bCs/>
      <w:iCs/>
      <w:color w:val="00336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17B7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551B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BB6FC1"/>
    <w:pPr>
      <w:tabs>
        <w:tab w:val="left" w:pos="900"/>
        <w:tab w:val="right" w:leader="dot" w:pos="8302"/>
      </w:tabs>
      <w:spacing w:before="120" w:line="360" w:lineRule="auto"/>
    </w:pPr>
    <w:rPr>
      <w:b/>
      <w:bCs/>
      <w:iCs/>
      <w:color w:val="003366"/>
      <w:sz w:val="24"/>
      <w:lang w:val="en-US"/>
    </w:rPr>
  </w:style>
  <w:style w:type="paragraph" w:styleId="Footer">
    <w:name w:val="footer"/>
    <w:basedOn w:val="Normal"/>
    <w:link w:val="FooterChar"/>
    <w:rsid w:val="00D01B10"/>
    <w:pPr>
      <w:tabs>
        <w:tab w:val="center" w:pos="4536"/>
        <w:tab w:val="right" w:pos="9072"/>
      </w:tabs>
    </w:pPr>
  </w:style>
  <w:style w:type="character" w:styleId="CommentReference">
    <w:name w:val="annotation reference"/>
    <w:uiPriority w:val="99"/>
    <w:semiHidden/>
    <w:rsid w:val="00D01B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01B10"/>
    <w:rPr>
      <w:szCs w:val="20"/>
    </w:rPr>
  </w:style>
  <w:style w:type="table" w:styleId="TableGrid">
    <w:name w:val="Table Grid"/>
    <w:basedOn w:val="TableNormal"/>
    <w:rsid w:val="00D01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412A7"/>
  </w:style>
  <w:style w:type="numbering" w:styleId="111111">
    <w:name w:val="Outline List 2"/>
    <w:basedOn w:val="NoList"/>
    <w:rsid w:val="00237192"/>
    <w:pPr>
      <w:numPr>
        <w:numId w:val="1"/>
      </w:numPr>
    </w:pPr>
  </w:style>
  <w:style w:type="paragraph" w:customStyle="1" w:styleId="Templaatopskrif1">
    <w:name w:val="Templaatopskrif 1"/>
    <w:basedOn w:val="Heading1"/>
    <w:link w:val="Templaatopskrif1Char"/>
    <w:rsid w:val="00237192"/>
    <w:pPr>
      <w:numPr>
        <w:numId w:val="2"/>
      </w:numPr>
    </w:pPr>
  </w:style>
  <w:style w:type="paragraph" w:customStyle="1" w:styleId="Templaatteks">
    <w:name w:val="Templaatteks"/>
    <w:basedOn w:val="Normal"/>
    <w:rsid w:val="00344C15"/>
    <w:pPr>
      <w:spacing w:before="120" w:after="120"/>
    </w:pPr>
    <w:rPr>
      <w:sz w:val="22"/>
    </w:rPr>
  </w:style>
  <w:style w:type="paragraph" w:styleId="TOC4">
    <w:name w:val="toc 4"/>
    <w:basedOn w:val="Normal"/>
    <w:next w:val="Normal"/>
    <w:autoRedefine/>
    <w:semiHidden/>
    <w:rsid w:val="00AD5E15"/>
    <w:pPr>
      <w:spacing w:line="360" w:lineRule="auto"/>
    </w:pPr>
    <w:rPr>
      <w:i/>
      <w:color w:val="003366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B3189"/>
    <w:rPr>
      <w:b/>
      <w:bCs/>
    </w:rPr>
  </w:style>
  <w:style w:type="paragraph" w:customStyle="1" w:styleId="Templaatopskrif2">
    <w:name w:val="Templaatopskrif 2"/>
    <w:basedOn w:val="Templaatopskrif1"/>
    <w:link w:val="Templaatopskrif2Char"/>
    <w:rsid w:val="00237192"/>
    <w:pPr>
      <w:numPr>
        <w:ilvl w:val="1"/>
      </w:numPr>
    </w:pPr>
    <w:rPr>
      <w:sz w:val="28"/>
    </w:rPr>
  </w:style>
  <w:style w:type="paragraph" w:styleId="TOC2">
    <w:name w:val="toc 2"/>
    <w:basedOn w:val="Normal"/>
    <w:next w:val="Normal"/>
    <w:autoRedefine/>
    <w:uiPriority w:val="39"/>
    <w:rsid w:val="00AD5E15"/>
    <w:pPr>
      <w:spacing w:line="360" w:lineRule="auto"/>
    </w:pPr>
    <w:rPr>
      <w:color w:val="003366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C24044"/>
    <w:rPr>
      <w:rFonts w:ascii="Tahoma" w:hAnsi="Tahoma" w:cs="Tahoma"/>
      <w:sz w:val="16"/>
      <w:szCs w:val="16"/>
    </w:rPr>
  </w:style>
  <w:style w:type="paragraph" w:customStyle="1" w:styleId="Templaatopskrif3">
    <w:name w:val="Templaatopskrif 3"/>
    <w:basedOn w:val="Templaatopskrif1"/>
    <w:link w:val="Templaatopskrif3Char"/>
    <w:rsid w:val="00237192"/>
    <w:pPr>
      <w:numPr>
        <w:ilvl w:val="2"/>
      </w:numPr>
    </w:pPr>
    <w:rPr>
      <w:i/>
      <w:sz w:val="28"/>
    </w:rPr>
  </w:style>
  <w:style w:type="paragraph" w:customStyle="1" w:styleId="Templaatopskrif4">
    <w:name w:val="Templaatopskrif 4"/>
    <w:basedOn w:val="Templaatopskrif3"/>
    <w:rsid w:val="00237192"/>
    <w:pPr>
      <w:numPr>
        <w:ilvl w:val="3"/>
      </w:numPr>
    </w:pPr>
    <w:rPr>
      <w:sz w:val="24"/>
    </w:rPr>
  </w:style>
  <w:style w:type="paragraph" w:customStyle="1" w:styleId="Style1">
    <w:name w:val="Style1"/>
    <w:basedOn w:val="Templaatteks"/>
    <w:rsid w:val="00344C15"/>
    <w:pPr>
      <w:spacing w:before="0" w:after="0"/>
    </w:pPr>
  </w:style>
  <w:style w:type="character" w:customStyle="1" w:styleId="Heading1Char">
    <w:name w:val="Heading 1 Char"/>
    <w:link w:val="Heading1"/>
    <w:uiPriority w:val="9"/>
    <w:rsid w:val="00041947"/>
    <w:rPr>
      <w:rFonts w:ascii="Arial" w:hAnsi="Arial" w:cs="Arial"/>
      <w:b/>
      <w:bCs/>
      <w:color w:val="003366"/>
      <w:kern w:val="32"/>
      <w:sz w:val="32"/>
      <w:szCs w:val="32"/>
      <w:lang w:val="af-ZA"/>
    </w:rPr>
  </w:style>
  <w:style w:type="character" w:customStyle="1" w:styleId="Templaatopskrif1Char">
    <w:name w:val="Templaatopskrif 1 Char"/>
    <w:link w:val="Templaatopskrif1"/>
    <w:rsid w:val="00041947"/>
    <w:rPr>
      <w:rFonts w:ascii="Arial" w:hAnsi="Arial" w:cs="Arial"/>
      <w:b/>
      <w:bCs/>
      <w:color w:val="003366"/>
      <w:kern w:val="32"/>
      <w:sz w:val="32"/>
      <w:szCs w:val="32"/>
      <w:lang w:eastAsia="en-US"/>
    </w:rPr>
  </w:style>
  <w:style w:type="character" w:customStyle="1" w:styleId="Templaatopskrif2Char">
    <w:name w:val="Templaatopskrif 2 Char"/>
    <w:link w:val="Templaatopskrif2"/>
    <w:rsid w:val="00041947"/>
    <w:rPr>
      <w:rFonts w:ascii="Arial" w:hAnsi="Arial" w:cs="Arial"/>
      <w:b/>
      <w:bCs/>
      <w:color w:val="003366"/>
      <w:kern w:val="32"/>
      <w:sz w:val="28"/>
      <w:szCs w:val="32"/>
      <w:lang w:eastAsia="en-US"/>
    </w:rPr>
  </w:style>
  <w:style w:type="character" w:customStyle="1" w:styleId="Templaatopskrif3Char">
    <w:name w:val="Templaatopskrif 3 Char"/>
    <w:link w:val="Templaatopskrif3"/>
    <w:rsid w:val="00041947"/>
    <w:rPr>
      <w:rFonts w:ascii="Arial" w:hAnsi="Arial" w:cs="Arial"/>
      <w:b/>
      <w:bCs/>
      <w:i/>
      <w:color w:val="003366"/>
      <w:kern w:val="32"/>
      <w:sz w:val="28"/>
      <w:szCs w:val="32"/>
      <w:lang w:eastAsia="en-US"/>
    </w:rPr>
  </w:style>
  <w:style w:type="paragraph" w:styleId="Header">
    <w:name w:val="header"/>
    <w:basedOn w:val="Normal"/>
    <w:link w:val="HeaderChar"/>
    <w:rsid w:val="007D277B"/>
    <w:pPr>
      <w:tabs>
        <w:tab w:val="center" w:pos="4320"/>
        <w:tab w:val="right" w:pos="8640"/>
      </w:tabs>
    </w:pPr>
  </w:style>
  <w:style w:type="paragraph" w:styleId="TOC3">
    <w:name w:val="toc 3"/>
    <w:basedOn w:val="Normal"/>
    <w:next w:val="Normal"/>
    <w:autoRedefine/>
    <w:uiPriority w:val="39"/>
    <w:rsid w:val="00AD5E15"/>
    <w:pPr>
      <w:spacing w:line="360" w:lineRule="auto"/>
    </w:pPr>
    <w:rPr>
      <w:i/>
      <w:color w:val="003366"/>
      <w:sz w:val="24"/>
    </w:rPr>
  </w:style>
  <w:style w:type="character" w:styleId="Hyperlink">
    <w:name w:val="Hyperlink"/>
    <w:uiPriority w:val="99"/>
    <w:rsid w:val="00A35FE3"/>
    <w:rPr>
      <w:color w:val="006699"/>
      <w:u w:val="single"/>
    </w:rPr>
  </w:style>
  <w:style w:type="character" w:customStyle="1" w:styleId="gen1">
    <w:name w:val="gen1"/>
    <w:rsid w:val="008C1DC0"/>
    <w:rPr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1F273E"/>
    <w:rPr>
      <w:rFonts w:ascii="Arial" w:hAnsi="Arial"/>
      <w:szCs w:val="24"/>
      <w:lang w:val="af-ZA" w:eastAsia="en-US"/>
    </w:rPr>
  </w:style>
  <w:style w:type="character" w:styleId="FollowedHyperlink">
    <w:name w:val="FollowedHyperlink"/>
    <w:uiPriority w:val="99"/>
    <w:rsid w:val="00D25C81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5E0506"/>
    <w:rPr>
      <w:rFonts w:ascii="Arial" w:hAnsi="Arial" w:cs="Arial"/>
      <w:b/>
      <w:bCs/>
      <w:iCs/>
      <w:color w:val="003366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5E050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rsid w:val="005E0506"/>
    <w:rPr>
      <w:rFonts w:ascii="Courier New" w:hAnsi="Courier New"/>
      <w:szCs w:val="20"/>
      <w:lang w:val="en-GB" w:eastAsia="x-none"/>
    </w:rPr>
  </w:style>
  <w:style w:type="character" w:customStyle="1" w:styleId="PlainTextChar">
    <w:name w:val="Plain Text Char"/>
    <w:link w:val="PlainText"/>
    <w:rsid w:val="005E0506"/>
    <w:rPr>
      <w:rFonts w:ascii="Courier New" w:hAnsi="Courier New"/>
      <w:lang w:val="en-GB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714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Heading4Char">
    <w:name w:val="Heading 4 Char"/>
    <w:link w:val="Heading4"/>
    <w:uiPriority w:val="9"/>
    <w:rsid w:val="005551B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3Char">
    <w:name w:val="Heading 3 Char"/>
    <w:link w:val="Heading3"/>
    <w:uiPriority w:val="9"/>
    <w:rsid w:val="005551B8"/>
    <w:rPr>
      <w:rFonts w:ascii="Arial" w:hAnsi="Arial" w:cs="Arial"/>
      <w:b/>
      <w:bCs/>
      <w:sz w:val="26"/>
      <w:szCs w:val="26"/>
      <w:lang w:eastAsia="en-US"/>
    </w:rPr>
  </w:style>
  <w:style w:type="paragraph" w:styleId="BodyText2">
    <w:name w:val="Body Text 2"/>
    <w:basedOn w:val="Normal"/>
    <w:link w:val="BodyText2Char"/>
    <w:rsid w:val="005551B8"/>
    <w:pPr>
      <w:spacing w:after="80"/>
      <w:jc w:val="both"/>
    </w:pPr>
    <w:rPr>
      <w:rFonts w:ascii="Times New Roman" w:hAnsi="Times New Roman"/>
      <w:szCs w:val="20"/>
      <w:lang w:val="en-US" w:eastAsia="x-none"/>
    </w:rPr>
  </w:style>
  <w:style w:type="character" w:customStyle="1" w:styleId="BodyText2Char">
    <w:name w:val="Body Text 2 Char"/>
    <w:link w:val="BodyText2"/>
    <w:rsid w:val="005551B8"/>
    <w:rPr>
      <w:lang w:val="en-US" w:eastAsia="x-none"/>
    </w:rPr>
  </w:style>
  <w:style w:type="paragraph" w:styleId="BodyText3">
    <w:name w:val="Body Text 3"/>
    <w:basedOn w:val="Normal"/>
    <w:link w:val="BodyText3Char"/>
    <w:rsid w:val="005551B8"/>
    <w:rPr>
      <w:rFonts w:ascii="Times New Roman" w:hAnsi="Times New Roman"/>
      <w:b/>
      <w:sz w:val="24"/>
      <w:lang w:val="en-US" w:eastAsia="x-none"/>
    </w:rPr>
  </w:style>
  <w:style w:type="character" w:customStyle="1" w:styleId="BodyText3Char">
    <w:name w:val="Body Text 3 Char"/>
    <w:link w:val="BodyText3"/>
    <w:rsid w:val="005551B8"/>
    <w:rPr>
      <w:b/>
      <w:sz w:val="24"/>
      <w:szCs w:val="24"/>
      <w:lang w:val="en-US" w:eastAsia="x-none"/>
    </w:rPr>
  </w:style>
  <w:style w:type="paragraph" w:styleId="BodyTextIndent">
    <w:name w:val="Body Text Indent"/>
    <w:basedOn w:val="Normal"/>
    <w:link w:val="BodyTextIndentChar"/>
    <w:rsid w:val="005551B8"/>
    <w:pPr>
      <w:ind w:firstLine="360"/>
      <w:jc w:val="both"/>
    </w:pPr>
    <w:rPr>
      <w:rFonts w:ascii="Times New Roman" w:hAnsi="Times New Roman"/>
      <w:szCs w:val="20"/>
      <w:lang w:val="en-US" w:eastAsia="x-none"/>
    </w:rPr>
  </w:style>
  <w:style w:type="character" w:customStyle="1" w:styleId="BodyTextIndentChar">
    <w:name w:val="Body Text Indent Char"/>
    <w:link w:val="BodyTextIndent"/>
    <w:rsid w:val="005551B8"/>
    <w:rPr>
      <w:lang w:val="en-US" w:eastAsia="x-none"/>
    </w:rPr>
  </w:style>
  <w:style w:type="paragraph" w:styleId="Bibliography">
    <w:name w:val="Bibliography"/>
    <w:basedOn w:val="Normal"/>
    <w:next w:val="Normal"/>
    <w:uiPriority w:val="37"/>
    <w:semiHidden/>
    <w:unhideWhenUsed/>
    <w:rsid w:val="005551B8"/>
    <w:rPr>
      <w:rFonts w:ascii="Times New Roman" w:hAnsi="Times New Roman"/>
      <w:szCs w:val="20"/>
      <w:lang w:val="en-US" w:eastAsia="de-DE"/>
    </w:rPr>
  </w:style>
  <w:style w:type="paragraph" w:styleId="Caption">
    <w:name w:val="caption"/>
    <w:basedOn w:val="Normal"/>
    <w:next w:val="Normal"/>
    <w:qFormat/>
    <w:rsid w:val="005551B8"/>
    <w:rPr>
      <w:rFonts w:ascii="Times New Roman" w:hAnsi="Times New Roman"/>
      <w:bCs/>
      <w:szCs w:val="20"/>
      <w:lang w:val="en-US" w:eastAsia="de-DE"/>
    </w:rPr>
  </w:style>
  <w:style w:type="paragraph" w:customStyle="1" w:styleId="CaptionText">
    <w:name w:val="Caption Text"/>
    <w:basedOn w:val="Caption"/>
    <w:rsid w:val="005551B8"/>
  </w:style>
  <w:style w:type="paragraph" w:styleId="Title">
    <w:name w:val="Title"/>
    <w:basedOn w:val="Normal"/>
    <w:next w:val="Normal"/>
    <w:link w:val="TitleChar"/>
    <w:uiPriority w:val="10"/>
    <w:qFormat/>
    <w:rsid w:val="005551B8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5551B8"/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1B8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5551B8"/>
    <w:rPr>
      <w:rFonts w:ascii="Cambria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apple-style-span">
    <w:name w:val="apple-style-span"/>
    <w:rsid w:val="005551B8"/>
  </w:style>
  <w:style w:type="character" w:customStyle="1" w:styleId="apple-converted-space">
    <w:name w:val="apple-converted-space"/>
    <w:rsid w:val="005551B8"/>
  </w:style>
  <w:style w:type="character" w:customStyle="1" w:styleId="CommentTextChar">
    <w:name w:val="Comment Text Char"/>
    <w:link w:val="CommentText"/>
    <w:uiPriority w:val="99"/>
    <w:semiHidden/>
    <w:rsid w:val="005551B8"/>
    <w:rPr>
      <w:rFonts w:ascii="Arial" w:hAnsi="Arial"/>
      <w:lang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5551B8"/>
    <w:rPr>
      <w:rFonts w:ascii="Arial" w:hAnsi="Arial"/>
      <w:b/>
      <w:bCs/>
      <w:lang w:eastAsia="en-US"/>
    </w:rPr>
  </w:style>
  <w:style w:type="character" w:customStyle="1" w:styleId="BalloonTextChar">
    <w:name w:val="Balloon Text Char"/>
    <w:link w:val="BalloonText"/>
    <w:uiPriority w:val="99"/>
    <w:semiHidden/>
    <w:rsid w:val="005551B8"/>
    <w:rPr>
      <w:rFonts w:ascii="Tahoma" w:hAnsi="Tahoma" w:cs="Tahoma"/>
      <w:sz w:val="16"/>
      <w:szCs w:val="16"/>
      <w:lang w:eastAsia="en-US"/>
    </w:rPr>
  </w:style>
  <w:style w:type="paragraph" w:customStyle="1" w:styleId="Achievement">
    <w:name w:val="Achievement"/>
    <w:next w:val="Caption"/>
    <w:rsid w:val="005551B8"/>
    <w:pPr>
      <w:spacing w:after="60" w:line="240" w:lineRule="atLeast"/>
      <w:ind w:left="240" w:hanging="240"/>
      <w:jc w:val="both"/>
    </w:pPr>
    <w:rPr>
      <w:rFonts w:ascii="Garamond" w:hAnsi="Garamond"/>
      <w:sz w:val="22"/>
      <w:lang w:val="en-GB" w:eastAsia="en-US"/>
    </w:rPr>
  </w:style>
  <w:style w:type="paragraph" w:styleId="BodyText">
    <w:name w:val="Body Text"/>
    <w:basedOn w:val="Normal"/>
    <w:link w:val="BodyTextChar"/>
    <w:uiPriority w:val="99"/>
    <w:unhideWhenUsed/>
    <w:rsid w:val="005551B8"/>
    <w:pPr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link w:val="BodyText"/>
    <w:uiPriority w:val="99"/>
    <w:rsid w:val="005551B8"/>
    <w:rPr>
      <w:rFonts w:ascii="Calibri" w:eastAsia="Calibri" w:hAnsi="Calibri"/>
      <w:sz w:val="22"/>
      <w:szCs w:val="22"/>
      <w:lang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5551B8"/>
    <w:pPr>
      <w:spacing w:after="120" w:line="276" w:lineRule="auto"/>
      <w:ind w:left="283"/>
    </w:pPr>
    <w:rPr>
      <w:rFonts w:ascii="Calibri" w:eastAsia="Calibri" w:hAnsi="Calibri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rsid w:val="005551B8"/>
    <w:rPr>
      <w:rFonts w:ascii="Calibri" w:eastAsia="Calibri" w:hAnsi="Calibri"/>
      <w:sz w:val="16"/>
      <w:szCs w:val="16"/>
      <w:lang w:val="x-none" w:eastAsia="x-none"/>
    </w:rPr>
  </w:style>
  <w:style w:type="character" w:styleId="IntenseEmphasis">
    <w:name w:val="Intense Emphasis"/>
    <w:uiPriority w:val="21"/>
    <w:qFormat/>
    <w:rsid w:val="005551B8"/>
    <w:rPr>
      <w:b/>
      <w:bCs/>
      <w:i/>
      <w:iCs/>
      <w:color w:val="4F81BD"/>
    </w:rPr>
  </w:style>
  <w:style w:type="character" w:customStyle="1" w:styleId="FooterChar">
    <w:name w:val="Footer Char"/>
    <w:link w:val="Footer"/>
    <w:rsid w:val="005551B8"/>
    <w:rPr>
      <w:rFonts w:ascii="Arial" w:hAnsi="Arial"/>
      <w:szCs w:val="24"/>
      <w:lang w:eastAsia="en-US"/>
    </w:rPr>
  </w:style>
  <w:style w:type="character" w:customStyle="1" w:styleId="HeaderChar">
    <w:name w:val="Header Char"/>
    <w:link w:val="Header"/>
    <w:rsid w:val="00094072"/>
    <w:rPr>
      <w:rFonts w:ascii="Arial" w:hAnsi="Arial"/>
      <w:szCs w:val="24"/>
      <w:lang w:eastAsia="en-US"/>
    </w:rPr>
  </w:style>
  <w:style w:type="paragraph" w:styleId="NormalWeb">
    <w:name w:val="Normal (Web)"/>
    <w:basedOn w:val="Normal"/>
    <w:unhideWhenUsed/>
    <w:rsid w:val="00094072"/>
    <w:pPr>
      <w:spacing w:before="100" w:beforeAutospacing="1" w:after="100" w:afterAutospacing="1"/>
    </w:pPr>
    <w:rPr>
      <w:rFonts w:ascii="Times New Roman" w:hAnsi="Times New Roman"/>
      <w:sz w:val="24"/>
      <w:lang w:val="en-ZA" w:eastAsia="en-ZA"/>
    </w:rPr>
  </w:style>
  <w:style w:type="character" w:styleId="Strong">
    <w:name w:val="Strong"/>
    <w:qFormat/>
    <w:rsid w:val="00094072"/>
    <w:rPr>
      <w:b/>
      <w:bCs/>
    </w:rPr>
  </w:style>
  <w:style w:type="character" w:styleId="Emphasis">
    <w:name w:val="Emphasis"/>
    <w:qFormat/>
    <w:rsid w:val="00094072"/>
    <w:rPr>
      <w:i/>
      <w:iCs/>
    </w:rPr>
  </w:style>
  <w:style w:type="paragraph" w:customStyle="1" w:styleId="msonormalcxspmiddle">
    <w:name w:val="msonormalcxspmiddle"/>
    <w:basedOn w:val="Normal"/>
    <w:rsid w:val="00094072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NFFNAVOR\Template\Template.PRO.Report.3.0.8.WF.2009-06-03.E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60574-5E63-4BC2-A1EE-79A82780B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Template.PRO.Report.3.0.8.WF.2009-06-03.Eng.dot</Template>
  <TotalTime>1</TotalTime>
  <Pages>15</Pages>
  <Words>2436</Words>
  <Characters>13888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Report Template</vt:lpstr>
    </vt:vector>
  </TitlesOfParts>
  <Company>NWU</Company>
  <LinksUpToDate>false</LinksUpToDate>
  <CharactersWithSpaces>16292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Report Template</dc:title>
  <dc:creator>ntlcs</dc:creator>
  <cp:keywords>Report, Template, Compatibility</cp:keywords>
  <cp:lastModifiedBy>Wikus Pienaar </cp:lastModifiedBy>
  <cp:revision>2</cp:revision>
  <cp:lastPrinted>2018-08-06T12:57:00Z</cp:lastPrinted>
  <dcterms:created xsi:type="dcterms:W3CDTF">2019-02-21T09:30:00Z</dcterms:created>
  <dcterms:modified xsi:type="dcterms:W3CDTF">2019-02-21T09:30:00Z</dcterms:modified>
  <cp:category>Templates</cp:category>
</cp:coreProperties>
</file>